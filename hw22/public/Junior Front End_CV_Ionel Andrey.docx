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CBF" w:rsidRDefault="002F0A60" w:rsidP="00231B1B">
      <w:pPr>
        <w:pStyle w:val="af6"/>
      </w:pPr>
      <w:r w:rsidRPr="002F0A60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-523240</wp:posOffset>
            </wp:positionV>
            <wp:extent cx="975360" cy="1161415"/>
            <wp:effectExtent l="0" t="0" r="0" b="635"/>
            <wp:wrapNone/>
            <wp:docPr id="1" name="Рисунок 1" descr="C:\Users\Андрей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дрей\Desktop\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sz w:val="24"/>
            <w:szCs w:val="24"/>
          </w:rPr>
          <w:alias w:val="Почтовый адрес"/>
          <w:tag w:val="Почтовый адрес"/>
          <w:id w:val="1415969137"/>
          <w:placeholder>
            <w:docPart w:val="CB66138FC44842F097B122C6A3F91A5B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231B1B" w:rsidRPr="00231B1B">
            <w:rPr>
              <w:sz w:val="24"/>
              <w:szCs w:val="24"/>
              <w:lang w:val="en-US"/>
            </w:rPr>
            <w:t>Odessa</w:t>
          </w:r>
        </w:sdtContent>
      </w:sdt>
    </w:p>
    <w:p w:rsidR="00666CBF" w:rsidRPr="00231B1B" w:rsidRDefault="002F0A60" w:rsidP="002F0A60">
      <w:pPr>
        <w:pStyle w:val="af6"/>
        <w:tabs>
          <w:tab w:val="left" w:pos="456"/>
          <w:tab w:val="right" w:pos="9807"/>
        </w:tabs>
        <w:jc w:val="left"/>
        <w:rPr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sdt>
        <w:sdtPr>
          <w:rPr>
            <w:sz w:val="24"/>
            <w:szCs w:val="24"/>
          </w:rPr>
          <w:alias w:val="Телефон"/>
          <w:tag w:val="Телефон"/>
          <w:id w:val="599758962"/>
          <w:placeholder>
            <w:docPart w:val="8FEAAF1FBA6143EAABE5F484AEB2A151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231B1B" w:rsidRPr="00231B1B">
            <w:rPr>
              <w:sz w:val="24"/>
              <w:szCs w:val="24"/>
              <w:lang w:val="en-US"/>
            </w:rPr>
            <w:t>+380636881426</w:t>
          </w:r>
        </w:sdtContent>
      </w:sdt>
    </w:p>
    <w:sdt>
      <w:sdtPr>
        <w:rPr>
          <w:rFonts w:ascii="Roboto" w:eastAsia="Times New Roman" w:hAnsi="Roboto" w:cs="Times New Roman"/>
          <w:color w:val="5F6368"/>
          <w:kern w:val="0"/>
          <w:sz w:val="21"/>
          <w:szCs w:val="21"/>
          <w:lang w:val="en-US"/>
        </w:rPr>
        <w:alias w:val="Электронная почта"/>
        <w:tag w:val=""/>
        <w:id w:val="1889536063"/>
        <w:placeholder>
          <w:docPart w:val="8C5B183C60B043B1B3EA0CDB13D26454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/>
      <w:sdtContent>
        <w:p w:rsidR="00666CBF" w:rsidRPr="00231B1B" w:rsidRDefault="00231B1B">
          <w:pPr>
            <w:pStyle w:val="af6"/>
            <w:rPr>
              <w:rStyle w:val="af5"/>
              <w:lang w:val="en-US"/>
            </w:rPr>
          </w:pPr>
          <w:r w:rsidRPr="00231B1B">
            <w:rPr>
              <w:rFonts w:ascii="Roboto" w:eastAsia="Times New Roman" w:hAnsi="Roboto" w:cs="Times New Roman"/>
              <w:color w:val="5F6368"/>
              <w:kern w:val="0"/>
              <w:sz w:val="21"/>
              <w:szCs w:val="21"/>
              <w:lang w:val="en-US"/>
            </w:rPr>
            <w:t>andrey.ivanov688@gmail.com</w:t>
          </w:r>
        </w:p>
      </w:sdtContent>
    </w:sdt>
    <w:p w:rsidR="00666CBF" w:rsidRPr="00231B1B" w:rsidRDefault="00E71E2F" w:rsidP="008E06B5">
      <w:pPr>
        <w:pStyle w:val="af7"/>
        <w:spacing w:line="264" w:lineRule="auto"/>
        <w:ind w:left="142" w:right="142"/>
        <w:rPr>
          <w:lang w:val="en-US"/>
        </w:rPr>
      </w:pPr>
      <w:sdt>
        <w:sdtPr>
          <w:rPr>
            <w:sz w:val="52"/>
            <w:szCs w:val="52"/>
            <w:lang w:val="en-US"/>
          </w:rPr>
          <w:alias w:val="Ваше имя"/>
          <w:tag w:val=""/>
          <w:id w:val="1197042864"/>
          <w:placeholder>
            <w:docPart w:val="8E98D363E22E4EDBAF534D20DFF9538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231B1B" w:rsidRPr="00231B1B">
            <w:rPr>
              <w:sz w:val="52"/>
              <w:szCs w:val="52"/>
              <w:lang w:val="en-US"/>
            </w:rPr>
            <w:t>Ionel Andrey</w:t>
          </w:r>
        </w:sdtContent>
      </w:sdt>
    </w:p>
    <w:tbl>
      <w:tblPr>
        <w:tblStyle w:val="aa"/>
        <w:tblW w:w="5000" w:type="pct"/>
        <w:tblLook w:val="04A0" w:firstRow="1" w:lastRow="0" w:firstColumn="1" w:lastColumn="0" w:noHBand="0" w:noVBand="1"/>
        <w:tblDescription w:val="Resume"/>
      </w:tblPr>
      <w:tblGrid>
        <w:gridCol w:w="1607"/>
        <w:gridCol w:w="339"/>
        <w:gridCol w:w="7861"/>
      </w:tblGrid>
      <w:tr w:rsidR="00666CBF" w:rsidRPr="002F0A60" w:rsidTr="00F14C49">
        <w:tc>
          <w:tcPr>
            <w:tcW w:w="1607" w:type="dxa"/>
          </w:tcPr>
          <w:p w:rsidR="00666CBF" w:rsidRPr="00231B1B" w:rsidRDefault="00231B1B" w:rsidP="0066355D">
            <w:pPr>
              <w:pStyle w:val="11"/>
              <w:jc w:val="left"/>
            </w:pPr>
            <w:r w:rsidRPr="00E917D7">
              <w:rPr>
                <w:sz w:val="26"/>
                <w:szCs w:val="26"/>
                <w:lang w:val="en-US"/>
              </w:rPr>
              <w:t>Summary</w:t>
            </w:r>
          </w:p>
        </w:tc>
        <w:tc>
          <w:tcPr>
            <w:tcW w:w="339" w:type="dxa"/>
          </w:tcPr>
          <w:p w:rsidR="00666CBF" w:rsidRDefault="00666CBF" w:rsidP="008E06B5">
            <w:pPr>
              <w:spacing w:line="264" w:lineRule="auto"/>
            </w:pPr>
          </w:p>
        </w:tc>
        <w:tc>
          <w:tcPr>
            <w:tcW w:w="7861" w:type="dxa"/>
          </w:tcPr>
          <w:p w:rsidR="00231B1B" w:rsidRPr="00DD36CB" w:rsidRDefault="00231B1B" w:rsidP="00B82654">
            <w:pPr>
              <w:pStyle w:val="a7"/>
              <w:spacing w:line="264" w:lineRule="auto"/>
              <w:ind w:right="0"/>
              <w:jc w:val="right"/>
              <w:rPr>
                <w:color w:val="0070C0"/>
                <w:lang w:val="en-US"/>
              </w:rPr>
            </w:pPr>
            <w:r w:rsidRPr="00231B1B">
              <w:rPr>
                <w:lang w:val="en-US"/>
              </w:rPr>
              <w:t xml:space="preserve">GitHub :    </w:t>
            </w:r>
            <w:hyperlink r:id="rId12" w:history="1">
              <w:r w:rsidR="009862D3" w:rsidRPr="002C77ED">
                <w:rPr>
                  <w:rStyle w:val="af8"/>
                  <w:color w:val="0070C0"/>
                  <w:lang w:val="en-US"/>
                </w:rPr>
                <w:t>https://</w:t>
              </w:r>
              <w:r w:rsidR="00DD36CB" w:rsidRPr="002C77ED">
                <w:rPr>
                  <w:rStyle w:val="af8"/>
                  <w:color w:val="0070C0"/>
                  <w:lang w:val="en-US"/>
                </w:rPr>
                <w:t>www.</w:t>
              </w:r>
              <w:r w:rsidR="009862D3" w:rsidRPr="002C77ED">
                <w:rPr>
                  <w:rStyle w:val="af8"/>
                  <w:color w:val="0070C0"/>
                  <w:lang w:val="en-US"/>
                </w:rPr>
                <w:t>github.com/Andrey-Ione</w:t>
              </w:r>
              <w:r w:rsidR="009862D3" w:rsidRPr="00DD36CB">
                <w:rPr>
                  <w:rStyle w:val="af8"/>
                  <w:color w:val="0070C0"/>
                  <w:lang w:val="en-US"/>
                </w:rPr>
                <w:t>l</w:t>
              </w:r>
            </w:hyperlink>
          </w:p>
          <w:p w:rsidR="00666CBF" w:rsidRPr="00231B1B" w:rsidRDefault="00AF57A8" w:rsidP="00B82654">
            <w:pPr>
              <w:pStyle w:val="a7"/>
              <w:spacing w:line="264" w:lineRule="auto"/>
              <w:ind w:right="0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231B1B" w:rsidRPr="00231B1B">
              <w:rPr>
                <w:lang w:val="en-US"/>
              </w:rPr>
              <w:t xml:space="preserve">Linkedin:  </w:t>
            </w:r>
            <w:hyperlink r:id="rId13" w:history="1">
              <w:r w:rsidR="009862D3" w:rsidRPr="002C77ED">
                <w:rPr>
                  <w:rStyle w:val="af8"/>
                  <w:color w:val="0070C0"/>
                  <w:lang w:val="en-US"/>
                </w:rPr>
                <w:t>https://www.linkedin.com/in/andrey-ionel</w:t>
              </w:r>
            </w:hyperlink>
          </w:p>
        </w:tc>
      </w:tr>
      <w:tr w:rsidR="00666CBF" w:rsidRPr="002F0A60" w:rsidTr="00F14C49">
        <w:tc>
          <w:tcPr>
            <w:tcW w:w="1607" w:type="dxa"/>
          </w:tcPr>
          <w:p w:rsidR="00E54698" w:rsidRPr="00E54698" w:rsidRDefault="0066355D" w:rsidP="00E54698">
            <w:pPr>
              <w:pStyle w:val="11"/>
              <w:spacing w:line="360" w:lineRule="auto"/>
              <w:jc w:val="left"/>
              <w:rPr>
                <w:sz w:val="26"/>
                <w:szCs w:val="26"/>
                <w:lang w:val="en-US"/>
              </w:rPr>
            </w:pPr>
            <w:r w:rsidRPr="0066355D">
              <w:rPr>
                <w:sz w:val="26"/>
                <w:szCs w:val="26"/>
                <w:lang w:val="en-US"/>
              </w:rPr>
              <w:t>Education</w:t>
            </w:r>
          </w:p>
          <w:p w:rsidR="0070651A" w:rsidRDefault="0070651A" w:rsidP="00E54698">
            <w:pPr>
              <w:spacing w:before="0" w:after="0" w:line="276" w:lineRule="auto"/>
              <w:rPr>
                <w:rFonts w:ascii="Arial" w:hAnsi="Arial" w:cs="Arial"/>
                <w:bCs/>
                <w:color w:val="0A0A0A"/>
                <w:sz w:val="24"/>
                <w:szCs w:val="24"/>
                <w:shd w:val="clear" w:color="auto" w:fill="FFFFFF"/>
                <w:lang w:val="uk-UA"/>
              </w:rPr>
            </w:pPr>
          </w:p>
          <w:p w:rsidR="0070651A" w:rsidRPr="0070651A" w:rsidRDefault="0070651A" w:rsidP="00E54698">
            <w:pPr>
              <w:spacing w:before="0" w:line="276" w:lineRule="auto"/>
              <w:rPr>
                <w:lang w:val="en-US"/>
              </w:rPr>
            </w:pPr>
          </w:p>
        </w:tc>
        <w:tc>
          <w:tcPr>
            <w:tcW w:w="339" w:type="dxa"/>
          </w:tcPr>
          <w:p w:rsidR="00666CBF" w:rsidRDefault="00666CBF" w:rsidP="008E06B5">
            <w:pPr>
              <w:spacing w:line="264" w:lineRule="auto"/>
            </w:pPr>
          </w:p>
        </w:tc>
        <w:tc>
          <w:tcPr>
            <w:tcW w:w="7861" w:type="dxa"/>
          </w:tcPr>
          <w:p w:rsidR="00E54698" w:rsidRPr="00AF57A8" w:rsidRDefault="0066355D" w:rsidP="00E54698">
            <w:pPr>
              <w:pStyle w:val="a7"/>
              <w:tabs>
                <w:tab w:val="left" w:pos="5686"/>
              </w:tabs>
              <w:spacing w:line="264" w:lineRule="auto"/>
              <w:rPr>
                <w:rStyle w:val="afa"/>
                <w:rFonts w:ascii="Arial" w:hAnsi="Arial" w:cs="Arial"/>
                <w:color w:val="0A0A0A"/>
                <w:sz w:val="22"/>
                <w:szCs w:val="22"/>
                <w:shd w:val="clear" w:color="auto" w:fill="FFFFFF"/>
                <w:lang w:val="en-US"/>
              </w:rPr>
            </w:pPr>
            <w:r w:rsidRPr="00AF57A8">
              <w:rPr>
                <w:rStyle w:val="afa"/>
                <w:rFonts w:ascii="Arial" w:hAnsi="Arial" w:cs="Arial"/>
                <w:color w:val="0A0A0A"/>
                <w:sz w:val="22"/>
                <w:szCs w:val="22"/>
                <w:shd w:val="clear" w:color="auto" w:fill="FFFFFF"/>
                <w:lang w:val="en-US"/>
              </w:rPr>
              <w:t xml:space="preserve">Odessa </w:t>
            </w:r>
            <w:r w:rsidR="00AF57A8" w:rsidRPr="00AF57A8">
              <w:rPr>
                <w:rStyle w:val="afa"/>
                <w:rFonts w:ascii="Arial" w:hAnsi="Arial" w:cs="Arial"/>
                <w:color w:val="0A0A0A"/>
                <w:sz w:val="22"/>
                <w:szCs w:val="22"/>
                <w:shd w:val="clear" w:color="auto" w:fill="FFFFFF"/>
                <w:lang w:val="en-US"/>
              </w:rPr>
              <w:t>National University of Economics</w:t>
            </w:r>
          </w:p>
          <w:p w:rsidR="008F2FB2" w:rsidRPr="008F2FB2" w:rsidRDefault="00B82654" w:rsidP="002B6B34">
            <w:pPr>
              <w:pStyle w:val="a7"/>
              <w:tabs>
                <w:tab w:val="left" w:pos="5686"/>
              </w:tabs>
              <w:spacing w:line="264" w:lineRule="auto"/>
              <w:ind w:right="0"/>
              <w:rPr>
                <w:rFonts w:ascii="Arial" w:hAnsi="Arial" w:cs="Arial"/>
                <w:bCs/>
                <w:color w:val="0A0A0A"/>
                <w:sz w:val="24"/>
                <w:szCs w:val="24"/>
                <w:shd w:val="clear" w:color="auto" w:fill="FFFFFF"/>
                <w:lang w:val="en-US"/>
              </w:rPr>
            </w:pPr>
            <w:r w:rsidRPr="00AF57A8">
              <w:rPr>
                <w:rFonts w:ascii="Arial" w:eastAsia="Times New Roman" w:hAnsi="Arial" w:cs="Arial"/>
                <w:color w:val="202124"/>
                <w:kern w:val="0"/>
                <w:sz w:val="24"/>
                <w:szCs w:val="24"/>
                <w:lang w:val="en"/>
              </w:rPr>
              <w:t>Master's</w:t>
            </w:r>
            <w:r w:rsidRPr="00AF57A8">
              <w:rPr>
                <w:rFonts w:ascii="Arial" w:hAnsi="Arial" w:cs="Arial"/>
                <w:b/>
                <w:bCs/>
                <w:color w:val="0A0A0A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r w:rsidRPr="00AF57A8">
              <w:rPr>
                <w:rFonts w:ascii="Arial" w:hAnsi="Arial" w:cs="Arial"/>
                <w:bCs/>
                <w:color w:val="0A0A0A"/>
                <w:sz w:val="24"/>
                <w:szCs w:val="24"/>
                <w:shd w:val="clear" w:color="auto" w:fill="FFFFFF"/>
                <w:lang w:val="uk-UA"/>
              </w:rPr>
              <w:t>Degree</w:t>
            </w:r>
            <w:r>
              <w:rPr>
                <w:rFonts w:ascii="Arial" w:hAnsi="Arial" w:cs="Arial"/>
                <w:bCs/>
                <w:color w:val="0A0A0A"/>
                <w:shd w:val="clear" w:color="auto" w:fill="FFFFFF"/>
                <w:lang w:val="en-US"/>
              </w:rPr>
              <w:t xml:space="preserve">                                             </w:t>
            </w:r>
            <w:r w:rsidR="00F14C49">
              <w:rPr>
                <w:rFonts w:ascii="Arial" w:hAnsi="Arial" w:cs="Arial"/>
                <w:bCs/>
                <w:color w:val="0A0A0A"/>
                <w:shd w:val="clear" w:color="auto" w:fill="FFFFFF"/>
                <w:lang w:val="en-US"/>
              </w:rPr>
              <w:t xml:space="preserve">      </w:t>
            </w:r>
            <w:r>
              <w:rPr>
                <w:rFonts w:ascii="Arial" w:hAnsi="Arial" w:cs="Arial"/>
                <w:bCs/>
                <w:color w:val="0A0A0A"/>
                <w:shd w:val="clear" w:color="auto" w:fill="FFFFFF"/>
                <w:lang w:val="en-US"/>
              </w:rPr>
              <w:t xml:space="preserve">                      </w:t>
            </w:r>
            <w:r w:rsidR="002B6B34">
              <w:rPr>
                <w:rFonts w:ascii="Arial" w:hAnsi="Arial" w:cs="Arial"/>
                <w:bCs/>
                <w:color w:val="0A0A0A"/>
                <w:shd w:val="clear" w:color="auto" w:fill="FFFFFF"/>
                <w:lang w:val="en-US"/>
              </w:rPr>
              <w:t xml:space="preserve">                        </w:t>
            </w:r>
            <w:r w:rsidR="008F2FB2" w:rsidRPr="008F2FB2">
              <w:rPr>
                <w:rFonts w:ascii="Arial" w:hAnsi="Arial" w:cs="Arial"/>
                <w:bCs/>
                <w:color w:val="0A0A0A"/>
                <w:shd w:val="clear" w:color="auto" w:fill="FFFFFF"/>
                <w:lang w:val="en-US"/>
              </w:rPr>
              <w:t>Ode</w:t>
            </w:r>
            <w:r w:rsidR="002B6B34">
              <w:rPr>
                <w:rFonts w:ascii="Arial" w:hAnsi="Arial" w:cs="Arial"/>
                <w:bCs/>
                <w:color w:val="0A0A0A"/>
                <w:shd w:val="clear" w:color="auto" w:fill="FFFFFF"/>
                <w:lang w:val="en-US"/>
              </w:rPr>
              <w:t>s</w:t>
            </w:r>
            <w:r w:rsidR="008F2FB2" w:rsidRPr="008F2FB2">
              <w:rPr>
                <w:rFonts w:ascii="Arial" w:hAnsi="Arial" w:cs="Arial"/>
                <w:bCs/>
                <w:color w:val="0A0A0A"/>
                <w:shd w:val="clear" w:color="auto" w:fill="FFFFFF"/>
                <w:lang w:val="en-US"/>
              </w:rPr>
              <w:t>sa</w:t>
            </w:r>
            <w:r w:rsidR="008F2FB2" w:rsidRPr="008F2FB2">
              <w:rPr>
                <w:rFonts w:ascii="Arial" w:hAnsi="Arial" w:cs="Arial"/>
                <w:bCs/>
                <w:color w:val="0A0A0A"/>
                <w:sz w:val="22"/>
                <w:szCs w:val="22"/>
                <w:shd w:val="clear" w:color="auto" w:fill="FFFFFF"/>
                <w:lang w:val="en-US"/>
              </w:rPr>
              <w:t xml:space="preserve"> </w:t>
            </w:r>
          </w:p>
          <w:p w:rsidR="00AF57A8" w:rsidRDefault="00B82654" w:rsidP="00F14C49">
            <w:pPr>
              <w:pStyle w:val="a7"/>
              <w:tabs>
                <w:tab w:val="left" w:pos="5686"/>
              </w:tabs>
              <w:spacing w:line="264" w:lineRule="auto"/>
              <w:ind w:right="0"/>
              <w:rPr>
                <w:rFonts w:ascii="Arial" w:hAnsi="Arial" w:cs="Arial"/>
                <w:bCs/>
                <w:color w:val="0A0A0A"/>
                <w:shd w:val="clear" w:color="auto" w:fill="FFFFFF"/>
                <w:lang w:val="en-US"/>
              </w:rPr>
            </w:pPr>
            <w:r w:rsidRPr="008F2FB2">
              <w:rPr>
                <w:rFonts w:ascii="Arial" w:hAnsi="Arial" w:cs="Arial"/>
                <w:bCs/>
                <w:color w:val="0A0A0A"/>
                <w:sz w:val="22"/>
                <w:szCs w:val="22"/>
                <w:shd w:val="clear" w:color="auto" w:fill="FFFFFF"/>
                <w:lang w:val="en-US"/>
              </w:rPr>
              <w:t>Economist</w:t>
            </w:r>
            <w:r>
              <w:rPr>
                <w:rFonts w:ascii="Arial" w:hAnsi="Arial" w:cs="Arial"/>
                <w:bCs/>
                <w:color w:val="0A0A0A"/>
                <w:shd w:val="clear" w:color="auto" w:fill="FFFFFF"/>
                <w:lang w:val="en-US"/>
              </w:rPr>
              <w:t xml:space="preserve">                                                            </w:t>
            </w:r>
            <w:r w:rsidR="00F14C49">
              <w:rPr>
                <w:rFonts w:ascii="Arial" w:hAnsi="Arial" w:cs="Arial"/>
                <w:bCs/>
                <w:color w:val="0A0A0A"/>
                <w:shd w:val="clear" w:color="auto" w:fill="FFFFFF"/>
                <w:lang w:val="en-US"/>
              </w:rPr>
              <w:t xml:space="preserve">      </w:t>
            </w:r>
            <w:r>
              <w:rPr>
                <w:rFonts w:ascii="Arial" w:hAnsi="Arial" w:cs="Arial"/>
                <w:bCs/>
                <w:color w:val="0A0A0A"/>
                <w:shd w:val="clear" w:color="auto" w:fill="FFFFFF"/>
                <w:lang w:val="en-US"/>
              </w:rPr>
              <w:t xml:space="preserve">                       </w:t>
            </w:r>
            <w:r w:rsidR="00BC219B">
              <w:rPr>
                <w:rFonts w:ascii="Arial" w:hAnsi="Arial" w:cs="Arial"/>
                <w:bCs/>
                <w:color w:val="0A0A0A"/>
                <w:shd w:val="clear" w:color="auto" w:fill="FFFFFF"/>
                <w:lang w:val="en-US"/>
              </w:rPr>
              <w:t>Graduated July 2005</w:t>
            </w:r>
          </w:p>
          <w:p w:rsidR="002B6B34" w:rsidRPr="009B5037" w:rsidRDefault="002B6B34" w:rsidP="002B6B34">
            <w:pPr>
              <w:shd w:val="clear" w:color="auto" w:fill="FFFFFF"/>
              <w:spacing w:before="0"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2"/>
                <w:szCs w:val="22"/>
                <w:lang w:val="uk-UA"/>
              </w:rPr>
            </w:pPr>
          </w:p>
          <w:p w:rsidR="002B6B34" w:rsidRDefault="002B6B34" w:rsidP="002B6B34">
            <w:pPr>
              <w:shd w:val="clear" w:color="auto" w:fill="FFFFFF"/>
              <w:spacing w:before="0"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2"/>
                <w:szCs w:val="22"/>
                <w:lang w:val="en-US"/>
              </w:rPr>
            </w:pPr>
            <w:r w:rsidRPr="002B6B34"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2"/>
                <w:szCs w:val="22"/>
                <w:lang w:val="en-US"/>
              </w:rPr>
              <w:t>Institute of Expertise and Property Management</w:t>
            </w:r>
          </w:p>
          <w:p w:rsidR="00904712" w:rsidRPr="002B6B34" w:rsidRDefault="00904712" w:rsidP="004449BE">
            <w:pPr>
              <w:shd w:val="clear" w:color="auto" w:fill="FFFFFF"/>
              <w:spacing w:before="120" w:after="120" w:line="240" w:lineRule="auto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  <w:sz w:val="24"/>
                <w:szCs w:val="24"/>
                <w:lang w:val="en-US"/>
              </w:rPr>
            </w:pPr>
            <w:r w:rsidRPr="00904712">
              <w:rPr>
                <w:rFonts w:ascii="Arial" w:eastAsia="Times New Roman" w:hAnsi="Arial" w:cs="Arial"/>
                <w:bCs/>
                <w:color w:val="000000"/>
                <w:kern w:val="36"/>
                <w:sz w:val="24"/>
                <w:szCs w:val="24"/>
                <w:lang w:val="en-US"/>
              </w:rPr>
              <w:t>Certificate</w:t>
            </w:r>
            <w:r w:rsidR="004449BE" w:rsidRPr="008F2FB2">
              <w:rPr>
                <w:rFonts w:ascii="Arial" w:hAnsi="Arial" w:cs="Arial"/>
                <w:bCs/>
                <w:color w:val="0A0A0A"/>
                <w:shd w:val="clear" w:color="auto" w:fill="FFFFFF"/>
                <w:lang w:val="en-US"/>
              </w:rPr>
              <w:t xml:space="preserve"> </w:t>
            </w:r>
            <w:r w:rsidR="004449BE">
              <w:rPr>
                <w:rFonts w:ascii="Arial" w:hAnsi="Arial" w:cs="Arial"/>
                <w:bCs/>
                <w:color w:val="0A0A0A"/>
                <w:shd w:val="clear" w:color="auto" w:fill="FFFFFF"/>
                <w:lang w:val="en-US"/>
              </w:rPr>
              <w:t xml:space="preserve">                                                                          </w:t>
            </w:r>
            <w:r w:rsidR="00F14C49">
              <w:rPr>
                <w:rFonts w:ascii="Arial" w:hAnsi="Arial" w:cs="Arial"/>
                <w:bCs/>
                <w:color w:val="0A0A0A"/>
                <w:shd w:val="clear" w:color="auto" w:fill="FFFFFF"/>
                <w:lang w:val="en-US"/>
              </w:rPr>
              <w:t xml:space="preserve">      </w:t>
            </w:r>
            <w:r w:rsidR="004449BE">
              <w:rPr>
                <w:rFonts w:ascii="Arial" w:hAnsi="Arial" w:cs="Arial"/>
                <w:bCs/>
                <w:color w:val="0A0A0A"/>
                <w:shd w:val="clear" w:color="auto" w:fill="FFFFFF"/>
                <w:lang w:val="en-US"/>
              </w:rPr>
              <w:t xml:space="preserve">                            </w:t>
            </w:r>
            <w:r w:rsidR="004449BE" w:rsidRPr="008F2FB2">
              <w:rPr>
                <w:rFonts w:ascii="Arial" w:hAnsi="Arial" w:cs="Arial"/>
                <w:bCs/>
                <w:color w:val="0A0A0A"/>
                <w:shd w:val="clear" w:color="auto" w:fill="FFFFFF"/>
                <w:lang w:val="en-US"/>
              </w:rPr>
              <w:t>Ode</w:t>
            </w:r>
            <w:r w:rsidR="004449BE">
              <w:rPr>
                <w:rFonts w:ascii="Arial" w:hAnsi="Arial" w:cs="Arial"/>
                <w:bCs/>
                <w:color w:val="0A0A0A"/>
                <w:shd w:val="clear" w:color="auto" w:fill="FFFFFF"/>
                <w:lang w:val="en-US"/>
              </w:rPr>
              <w:t>s</w:t>
            </w:r>
            <w:r w:rsidR="004449BE" w:rsidRPr="008F2FB2">
              <w:rPr>
                <w:rFonts w:ascii="Arial" w:hAnsi="Arial" w:cs="Arial"/>
                <w:bCs/>
                <w:color w:val="0A0A0A"/>
                <w:shd w:val="clear" w:color="auto" w:fill="FFFFFF"/>
                <w:lang w:val="en-US"/>
              </w:rPr>
              <w:t>sa</w:t>
            </w:r>
          </w:p>
          <w:p w:rsidR="0070651A" w:rsidRDefault="004449BE" w:rsidP="008B105E">
            <w:pPr>
              <w:pStyle w:val="a7"/>
              <w:tabs>
                <w:tab w:val="left" w:pos="5686"/>
              </w:tabs>
              <w:spacing w:line="264" w:lineRule="auto"/>
              <w:ind w:right="0"/>
              <w:rPr>
                <w:rFonts w:ascii="Arial" w:hAnsi="Arial" w:cs="Arial"/>
                <w:bCs/>
                <w:color w:val="0A0A0A"/>
                <w:shd w:val="clear" w:color="auto" w:fill="FFFFFF"/>
                <w:lang w:val="en-US"/>
              </w:rPr>
            </w:pPr>
            <w:r w:rsidRPr="008B105E">
              <w:rPr>
                <w:rFonts w:ascii="Arial" w:hAnsi="Arial" w:cs="Arial"/>
                <w:bCs/>
                <w:color w:val="0A0A0A"/>
                <w:sz w:val="22"/>
                <w:szCs w:val="22"/>
                <w:shd w:val="clear" w:color="auto" w:fill="FFFFFF"/>
                <w:lang w:val="en-US"/>
              </w:rPr>
              <w:t>Appraiser</w:t>
            </w:r>
            <w:r w:rsidR="008B105E">
              <w:rPr>
                <w:rFonts w:ascii="Arial" w:hAnsi="Arial" w:cs="Arial"/>
                <w:bCs/>
                <w:color w:val="0A0A0A"/>
                <w:sz w:val="22"/>
                <w:szCs w:val="22"/>
                <w:shd w:val="clear" w:color="auto" w:fill="FFFFFF"/>
                <w:lang w:val="en-US"/>
              </w:rPr>
              <w:t xml:space="preserve">                                                                     </w:t>
            </w:r>
            <w:r w:rsidR="00F14C49">
              <w:rPr>
                <w:rFonts w:ascii="Arial" w:hAnsi="Arial" w:cs="Arial"/>
                <w:bCs/>
                <w:color w:val="0A0A0A"/>
                <w:sz w:val="22"/>
                <w:szCs w:val="22"/>
                <w:shd w:val="clear" w:color="auto" w:fill="FFFFFF"/>
                <w:lang w:val="en-US"/>
              </w:rPr>
              <w:t xml:space="preserve">      </w:t>
            </w:r>
            <w:r w:rsidR="008B105E">
              <w:rPr>
                <w:rFonts w:ascii="Arial" w:hAnsi="Arial" w:cs="Arial"/>
                <w:bCs/>
                <w:color w:val="0A0A0A"/>
                <w:sz w:val="22"/>
                <w:szCs w:val="22"/>
                <w:shd w:val="clear" w:color="auto" w:fill="FFFFFF"/>
                <w:lang w:val="en-US"/>
              </w:rPr>
              <w:t xml:space="preserve">  </w:t>
            </w:r>
            <w:r w:rsidR="008B105E">
              <w:rPr>
                <w:rFonts w:ascii="Arial" w:hAnsi="Arial" w:cs="Arial"/>
                <w:bCs/>
                <w:color w:val="0A0A0A"/>
                <w:shd w:val="clear" w:color="auto" w:fill="FFFFFF"/>
                <w:lang w:val="en-US"/>
              </w:rPr>
              <w:t>Graduated October 2007</w:t>
            </w:r>
          </w:p>
          <w:p w:rsidR="008B105E" w:rsidRDefault="008B105E" w:rsidP="008B105E">
            <w:pPr>
              <w:pStyle w:val="a7"/>
              <w:tabs>
                <w:tab w:val="left" w:pos="5686"/>
              </w:tabs>
              <w:spacing w:line="264" w:lineRule="auto"/>
              <w:ind w:right="0"/>
              <w:rPr>
                <w:rFonts w:ascii="Arial" w:hAnsi="Arial" w:cs="Arial"/>
                <w:bCs/>
                <w:color w:val="0A0A0A"/>
                <w:shd w:val="clear" w:color="auto" w:fill="FFFFFF"/>
                <w:lang w:val="en-US"/>
              </w:rPr>
            </w:pPr>
          </w:p>
          <w:p w:rsidR="008B105E" w:rsidRDefault="008B105E" w:rsidP="008B105E">
            <w:pPr>
              <w:pStyle w:val="a7"/>
              <w:tabs>
                <w:tab w:val="left" w:pos="5686"/>
              </w:tabs>
              <w:spacing w:line="264" w:lineRule="auto"/>
              <w:ind w:right="0"/>
              <w:rPr>
                <w:rFonts w:ascii="Arial" w:hAnsi="Arial" w:cs="Arial"/>
                <w:b/>
                <w:bCs/>
                <w:color w:val="0A0A0A"/>
                <w:sz w:val="22"/>
                <w:szCs w:val="22"/>
                <w:shd w:val="clear" w:color="auto" w:fill="FFFFFF"/>
                <w:lang w:val="en-US"/>
              </w:rPr>
            </w:pPr>
            <w:r w:rsidRPr="008B105E">
              <w:rPr>
                <w:rFonts w:ascii="Arial" w:hAnsi="Arial" w:cs="Arial"/>
                <w:b/>
                <w:bCs/>
                <w:color w:val="0A0A0A"/>
                <w:sz w:val="22"/>
                <w:szCs w:val="22"/>
                <w:shd w:val="clear" w:color="auto" w:fill="FFFFFF"/>
                <w:lang w:val="en-US"/>
              </w:rPr>
              <w:t>Hillel</w:t>
            </w:r>
            <w:r w:rsidR="00BC6865">
              <w:rPr>
                <w:rFonts w:ascii="Arial" w:hAnsi="Arial" w:cs="Arial"/>
                <w:b/>
                <w:bCs/>
                <w:color w:val="0A0A0A"/>
                <w:sz w:val="22"/>
                <w:szCs w:val="22"/>
                <w:shd w:val="clear" w:color="auto" w:fill="FFFFFF"/>
                <w:lang w:val="en-US"/>
              </w:rPr>
              <w:t xml:space="preserve"> IT School</w:t>
            </w:r>
          </w:p>
          <w:p w:rsidR="008B105E" w:rsidRPr="002B6B34" w:rsidRDefault="008B105E" w:rsidP="008B105E">
            <w:pPr>
              <w:shd w:val="clear" w:color="auto" w:fill="FFFFFF"/>
              <w:spacing w:before="120" w:after="120" w:line="240" w:lineRule="auto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  <w:sz w:val="24"/>
                <w:szCs w:val="24"/>
                <w:lang w:val="en-US"/>
              </w:rPr>
            </w:pPr>
            <w:r w:rsidRPr="00904712">
              <w:rPr>
                <w:rFonts w:ascii="Arial" w:eastAsia="Times New Roman" w:hAnsi="Arial" w:cs="Arial"/>
                <w:bCs/>
                <w:color w:val="000000"/>
                <w:kern w:val="36"/>
                <w:sz w:val="24"/>
                <w:szCs w:val="24"/>
                <w:lang w:val="en-US"/>
              </w:rPr>
              <w:t>Certificate</w:t>
            </w:r>
            <w:r w:rsidRPr="008F2FB2">
              <w:rPr>
                <w:rFonts w:ascii="Arial" w:hAnsi="Arial" w:cs="Arial"/>
                <w:bCs/>
                <w:color w:val="0A0A0A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bCs/>
                <w:color w:val="0A0A0A"/>
                <w:shd w:val="clear" w:color="auto" w:fill="FFFFFF"/>
                <w:lang w:val="en-US"/>
              </w:rPr>
              <w:t xml:space="preserve">                                                                            </w:t>
            </w:r>
            <w:r w:rsidR="00F14C49">
              <w:rPr>
                <w:rFonts w:ascii="Arial" w:hAnsi="Arial" w:cs="Arial"/>
                <w:bCs/>
                <w:color w:val="0A0A0A"/>
                <w:shd w:val="clear" w:color="auto" w:fill="FFFFFF"/>
                <w:lang w:val="en-US"/>
              </w:rPr>
              <w:t xml:space="preserve">      </w:t>
            </w:r>
            <w:r>
              <w:rPr>
                <w:rFonts w:ascii="Arial" w:hAnsi="Arial" w:cs="Arial"/>
                <w:bCs/>
                <w:color w:val="0A0A0A"/>
                <w:shd w:val="clear" w:color="auto" w:fill="FFFFFF"/>
                <w:lang w:val="en-US"/>
              </w:rPr>
              <w:t xml:space="preserve">                          </w:t>
            </w:r>
            <w:r w:rsidRPr="008F2FB2">
              <w:rPr>
                <w:rFonts w:ascii="Arial" w:hAnsi="Arial" w:cs="Arial"/>
                <w:bCs/>
                <w:color w:val="0A0A0A"/>
                <w:shd w:val="clear" w:color="auto" w:fill="FFFFFF"/>
                <w:lang w:val="en-US"/>
              </w:rPr>
              <w:t>Ode</w:t>
            </w:r>
            <w:r>
              <w:rPr>
                <w:rFonts w:ascii="Arial" w:hAnsi="Arial" w:cs="Arial"/>
                <w:bCs/>
                <w:color w:val="0A0A0A"/>
                <w:shd w:val="clear" w:color="auto" w:fill="FFFFFF"/>
                <w:lang w:val="en-US"/>
              </w:rPr>
              <w:t>s</w:t>
            </w:r>
            <w:r w:rsidRPr="008F2FB2">
              <w:rPr>
                <w:rFonts w:ascii="Arial" w:hAnsi="Arial" w:cs="Arial"/>
                <w:bCs/>
                <w:color w:val="0A0A0A"/>
                <w:shd w:val="clear" w:color="auto" w:fill="FFFFFF"/>
                <w:lang w:val="en-US"/>
              </w:rPr>
              <w:t>sa</w:t>
            </w:r>
          </w:p>
          <w:p w:rsidR="008B105E" w:rsidRDefault="008B105E" w:rsidP="008B105E">
            <w:pPr>
              <w:pStyle w:val="a7"/>
              <w:tabs>
                <w:tab w:val="left" w:pos="5686"/>
              </w:tabs>
              <w:spacing w:line="264" w:lineRule="auto"/>
              <w:ind w:right="0"/>
              <w:rPr>
                <w:rFonts w:ascii="Arial" w:hAnsi="Arial" w:cs="Arial"/>
                <w:bCs/>
                <w:color w:val="0A0A0A"/>
                <w:shd w:val="clear" w:color="auto" w:fill="FFFFFF"/>
                <w:lang w:val="en-US"/>
              </w:rPr>
            </w:pPr>
            <w:r w:rsidRPr="008B105E">
              <w:rPr>
                <w:rFonts w:ascii="Arial" w:hAnsi="Arial" w:cs="Arial"/>
                <w:bCs/>
                <w:color w:val="0A0A0A"/>
                <w:sz w:val="22"/>
                <w:szCs w:val="22"/>
                <w:shd w:val="clear" w:color="auto" w:fill="FFFFFF"/>
                <w:lang w:val="en-US"/>
              </w:rPr>
              <w:t>Front-End basic</w:t>
            </w:r>
            <w:r>
              <w:rPr>
                <w:rFonts w:ascii="Arial" w:hAnsi="Arial" w:cs="Arial"/>
                <w:bCs/>
                <w:color w:val="0A0A0A"/>
                <w:shd w:val="clear" w:color="auto" w:fill="FFFFFF"/>
                <w:lang w:val="en-US"/>
              </w:rPr>
              <w:t xml:space="preserve">                                                            </w:t>
            </w:r>
            <w:r w:rsidR="00F14C49">
              <w:rPr>
                <w:rFonts w:ascii="Arial" w:hAnsi="Arial" w:cs="Arial"/>
                <w:bCs/>
                <w:color w:val="0A0A0A"/>
                <w:shd w:val="clear" w:color="auto" w:fill="FFFFFF"/>
                <w:lang w:val="en-US"/>
              </w:rPr>
              <w:t xml:space="preserve">      </w:t>
            </w:r>
            <w:r>
              <w:rPr>
                <w:rFonts w:ascii="Arial" w:hAnsi="Arial" w:cs="Arial"/>
                <w:bCs/>
                <w:color w:val="0A0A0A"/>
                <w:shd w:val="clear" w:color="auto" w:fill="FFFFFF"/>
                <w:lang w:val="en-US"/>
              </w:rPr>
              <w:t xml:space="preserve">   Graduated November 2020</w:t>
            </w:r>
          </w:p>
          <w:p w:rsidR="008B105E" w:rsidRPr="008B105E" w:rsidRDefault="00E71E2F" w:rsidP="008B105E">
            <w:pPr>
              <w:pStyle w:val="a7"/>
              <w:tabs>
                <w:tab w:val="left" w:pos="5686"/>
              </w:tabs>
              <w:spacing w:line="264" w:lineRule="auto"/>
              <w:ind w:right="0"/>
              <w:rPr>
                <w:rFonts w:ascii="Arial" w:hAnsi="Arial" w:cs="Arial"/>
                <w:bCs/>
                <w:color w:val="0A0A0A"/>
                <w:sz w:val="22"/>
                <w:szCs w:val="22"/>
                <w:shd w:val="clear" w:color="auto" w:fill="FFFFFF"/>
                <w:lang w:val="en-US"/>
              </w:rPr>
            </w:pPr>
            <w:hyperlink r:id="rId14" w:history="1">
              <w:r w:rsidR="008B105E" w:rsidRPr="008B105E">
                <w:rPr>
                  <w:rStyle w:val="af8"/>
                  <w:rFonts w:ascii="Arial" w:hAnsi="Arial" w:cs="Arial"/>
                  <w:bCs/>
                  <w:sz w:val="22"/>
                  <w:szCs w:val="22"/>
                  <w:shd w:val="clear" w:color="auto" w:fill="FFFFFF"/>
                  <w:lang w:val="en-US"/>
                </w:rPr>
                <w:t>https://certificate.ithillel.ua/view/41591647/en</w:t>
              </w:r>
            </w:hyperlink>
          </w:p>
        </w:tc>
      </w:tr>
      <w:tr w:rsidR="00666CBF" w:rsidRPr="00794526" w:rsidTr="00F14C49">
        <w:tc>
          <w:tcPr>
            <w:tcW w:w="1607" w:type="dxa"/>
          </w:tcPr>
          <w:p w:rsidR="00666CBF" w:rsidRDefault="00BC6865" w:rsidP="00BC6865">
            <w:pPr>
              <w:pStyle w:val="11"/>
              <w:spacing w:line="264" w:lineRule="auto"/>
              <w:jc w:val="left"/>
            </w:pPr>
            <w:r w:rsidRPr="00BC6865">
              <w:rPr>
                <w:sz w:val="26"/>
                <w:szCs w:val="26"/>
              </w:rPr>
              <w:t>Employment</w:t>
            </w:r>
            <w:r w:rsidRPr="00BC6865">
              <w:t xml:space="preserve"> </w:t>
            </w:r>
            <w:r w:rsidRPr="00BC6865">
              <w:rPr>
                <w:sz w:val="26"/>
                <w:szCs w:val="26"/>
              </w:rPr>
              <w:t>History</w:t>
            </w:r>
          </w:p>
        </w:tc>
        <w:tc>
          <w:tcPr>
            <w:tcW w:w="339" w:type="dxa"/>
          </w:tcPr>
          <w:p w:rsidR="00666CBF" w:rsidRDefault="00666CBF" w:rsidP="008E06B5">
            <w:pPr>
              <w:spacing w:line="264" w:lineRule="auto"/>
            </w:pPr>
          </w:p>
        </w:tc>
        <w:tc>
          <w:tcPr>
            <w:tcW w:w="7861" w:type="dxa"/>
          </w:tcPr>
          <w:sdt>
            <w:sdtPr>
              <w:rPr>
                <w:rFonts w:eastAsiaTheme="minorEastAsia"/>
                <w:b/>
                <w:bCs/>
                <w:caps/>
              </w:rPr>
              <w:id w:val="1436861535"/>
            </w:sdtPr>
            <w:sdtEndPr>
              <w:rPr>
                <w:rFonts w:eastAsiaTheme="minorHAnsi"/>
                <w:b w:val="0"/>
                <w:bCs w:val="0"/>
                <w:caps w:val="0"/>
              </w:rPr>
            </w:sdtEndPr>
            <w:sdtContent>
              <w:sdt>
                <w:sdtPr>
                  <w:rPr>
                    <w:rFonts w:eastAsiaTheme="minorEastAsia"/>
                    <w:b/>
                    <w:bCs/>
                    <w:caps/>
                  </w:rPr>
                  <w:id w:val="-957106802"/>
                  <w15:repeatingSection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sdt>
                    <w:sdtPr>
                      <w:rPr>
                        <w:rFonts w:eastAsiaTheme="minorEastAsia"/>
                        <w:b/>
                        <w:bCs/>
                        <w:caps/>
                      </w:rPr>
                      <w:id w:val="-380862498"/>
                      <w:placeholder>
                        <w:docPart w:val="5C3BE3764B4940A990ED82EF870AB1A9"/>
                      </w:placeholder>
                      <w15:repeatingSectionItem/>
                    </w:sdtPr>
                    <w:sdtEndPr>
                      <w:rPr>
                        <w:b w:val="0"/>
                        <w:bCs w:val="0"/>
                        <w:caps w:val="0"/>
                      </w:rPr>
                    </w:sdtEndPr>
                    <w:sdtContent>
                      <w:sdt>
                        <w:sdtPr>
                          <w:rPr>
                            <w:rFonts w:eastAsiaTheme="minorEastAsia"/>
                            <w:b/>
                            <w:bCs/>
                            <w:caps/>
                          </w:rPr>
                          <w:id w:val="221802691"/>
                          <w:placeholder>
                            <w:docPart w:val="5013C2B400614EC19AE7D75EC14A60FC"/>
                          </w:placeholder>
                        </w:sdtPr>
                        <w:sdtEndPr>
                          <w:rPr>
                            <w:b w:val="0"/>
                            <w:bCs w:val="0"/>
                            <w:caps w:val="0"/>
                          </w:rPr>
                        </w:sdtEndPr>
                        <w:sdtContent>
                          <w:p w:rsidR="00666CBF" w:rsidRPr="001C2F10" w:rsidRDefault="00BD4397" w:rsidP="006842C8">
                            <w:pPr>
                              <w:spacing w:before="0" w:after="0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D4397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>UKRSIBBANK</w:t>
                            </w:r>
                            <w:r w:rsidRPr="001C2F1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BD4397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>BNP</w:t>
                            </w:r>
                            <w:r w:rsidRPr="001C2F1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BD4397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>Paribas</w:t>
                            </w:r>
                            <w:r w:rsidRPr="001C2F1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BD4397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>Group</w:t>
                            </w:r>
                            <w:r w:rsidR="006842C8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 xml:space="preserve">               </w:t>
                            </w:r>
                            <w:r w:rsidR="00155C12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 xml:space="preserve">     </w:t>
                            </w:r>
                            <w:r w:rsidR="006842C8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 xml:space="preserve">                  </w:t>
                            </w:r>
                            <w:r w:rsidR="001C2F1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 xml:space="preserve">                    </w:t>
                            </w:r>
                            <w:r w:rsidR="001C2F10" w:rsidRPr="008F2FB2">
                              <w:rPr>
                                <w:rFonts w:ascii="Arial" w:hAnsi="Arial" w:cs="Arial"/>
                                <w:bCs/>
                                <w:color w:val="0A0A0A"/>
                                <w:shd w:val="clear" w:color="auto" w:fill="FFFFFF"/>
                                <w:lang w:val="en-US"/>
                              </w:rPr>
                              <w:t>Ode</w:t>
                            </w:r>
                            <w:r w:rsidR="001C2F10">
                              <w:rPr>
                                <w:rFonts w:ascii="Arial" w:hAnsi="Arial" w:cs="Arial"/>
                                <w:bCs/>
                                <w:color w:val="0A0A0A"/>
                                <w:shd w:val="clear" w:color="auto" w:fill="FFFFFF"/>
                                <w:lang w:val="en-US"/>
                              </w:rPr>
                              <w:t>s</w:t>
                            </w:r>
                            <w:r w:rsidR="001C2F10" w:rsidRPr="008F2FB2">
                              <w:rPr>
                                <w:rFonts w:ascii="Arial" w:hAnsi="Arial" w:cs="Arial"/>
                                <w:bCs/>
                                <w:color w:val="0A0A0A"/>
                                <w:shd w:val="clear" w:color="auto" w:fill="FFFFFF"/>
                                <w:lang w:val="en-US"/>
                              </w:rPr>
                              <w:t>sa</w:t>
                            </w:r>
                            <w:r w:rsidR="006842C8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 xml:space="preserve">       </w:t>
                            </w:r>
                          </w:p>
                          <w:p w:rsidR="00666CBF" w:rsidRPr="001C2F10" w:rsidRDefault="00BD4397" w:rsidP="006842C8">
                            <w:pPr>
                              <w:spacing w:before="0" w:after="120" w:line="264" w:lineRule="auto"/>
                              <w:rPr>
                                <w:lang w:val="en-US"/>
                              </w:rPr>
                            </w:pPr>
                            <w:r w:rsidRPr="008F2FB2">
                              <w:rPr>
                                <w:rFonts w:ascii="Arial" w:hAnsi="Arial" w:cs="Arial"/>
                                <w:bCs/>
                                <w:color w:val="0A0A0A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>Economist</w:t>
                            </w:r>
                            <w:r w:rsidR="006842C8">
                              <w:rPr>
                                <w:rFonts w:ascii="Arial" w:hAnsi="Arial" w:cs="Arial"/>
                                <w:bCs/>
                                <w:color w:val="0A0A0A"/>
                                <w:sz w:val="22"/>
                                <w:szCs w:val="22"/>
                                <w:shd w:val="clear" w:color="auto" w:fill="FFFFFF"/>
                                <w:lang w:val="uk-UA"/>
                              </w:rPr>
                              <w:t xml:space="preserve"> </w:t>
                            </w:r>
                            <w:r w:rsidR="006842C8">
                              <w:rPr>
                                <w:rFonts w:ascii="Arial" w:hAnsi="Arial" w:cs="Arial"/>
                                <w:bCs/>
                                <w:color w:val="0A0A0A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 xml:space="preserve">                                                               </w:t>
                            </w:r>
                            <w:r w:rsidR="00155C12">
                              <w:rPr>
                                <w:rFonts w:ascii="Arial" w:hAnsi="Arial" w:cs="Arial"/>
                                <w:bCs/>
                                <w:color w:val="0A0A0A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 xml:space="preserve">     </w:t>
                            </w:r>
                            <w:r w:rsidR="006842C8">
                              <w:rPr>
                                <w:rFonts w:ascii="Arial" w:hAnsi="Arial" w:cs="Arial"/>
                                <w:bCs/>
                                <w:color w:val="0A0A0A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 xml:space="preserve">     </w:t>
                            </w:r>
                            <w:r w:rsidR="006842C8" w:rsidRPr="006842C8">
                              <w:rPr>
                                <w:rFonts w:ascii="Arial" w:hAnsi="Arial" w:cs="Arial"/>
                                <w:bCs/>
                                <w:color w:val="0A0A0A"/>
                                <w:shd w:val="clear" w:color="auto" w:fill="FFFFFF"/>
                                <w:lang w:val="en-US"/>
                              </w:rPr>
                              <w:t>May</w:t>
                            </w:r>
                            <w:r w:rsidR="006842C8" w:rsidRPr="006842C8">
                              <w:rPr>
                                <w:rFonts w:ascii="Arial" w:hAnsi="Arial" w:cs="Arial"/>
                                <w:bCs/>
                                <w:color w:val="0A0A0A"/>
                                <w:shd w:val="clear" w:color="auto" w:fill="FFFFFF"/>
                                <w:lang w:val="uk-UA"/>
                              </w:rPr>
                              <w:t xml:space="preserve"> 2005 - </w:t>
                            </w:r>
                            <w:r w:rsidR="006842C8" w:rsidRPr="006842C8">
                              <w:rPr>
                                <w:rFonts w:ascii="Arial" w:hAnsi="Arial" w:cs="Arial"/>
                                <w:bCs/>
                                <w:color w:val="0A0A0A"/>
                                <w:shd w:val="clear" w:color="auto" w:fill="FFFFFF"/>
                                <w:lang w:val="en-US"/>
                              </w:rPr>
                              <w:t>October</w:t>
                            </w:r>
                            <w:r w:rsidR="006842C8" w:rsidRPr="006842C8">
                              <w:rPr>
                                <w:rFonts w:ascii="Arial" w:hAnsi="Arial" w:cs="Arial"/>
                                <w:bCs/>
                                <w:color w:val="0A0A0A"/>
                                <w:shd w:val="clear" w:color="auto" w:fill="FFFFFF"/>
                                <w:lang w:val="uk-UA"/>
                              </w:rPr>
                              <w:t xml:space="preserve"> 2006</w:t>
                            </w:r>
                          </w:p>
                        </w:sdtContent>
                      </w:sdt>
                    </w:sdtContent>
                  </w:sdt>
                </w:sdtContent>
              </w:sdt>
              <w:sdt>
                <w:sdtPr>
                  <w:id w:val="68699791"/>
                  <w:placeholder>
                    <w:docPart w:val="5013C2B400614EC19AE7D75EC14A60FC"/>
                  </w:placeholder>
                  <w15:appearance w15:val="hidden"/>
                </w:sdtPr>
                <w:sdtEndPr/>
                <w:sdtContent>
                  <w:sdt>
                    <w:sdtPr>
                      <w:id w:val="1429920425"/>
                      <w15:appearance w15:val="hidden"/>
                      <w15:repeatingSection/>
                    </w:sdtPr>
                    <w:sdtEndPr/>
                    <w:sdtContent>
                      <w:sdt>
                        <w:sdtPr>
                          <w:id w:val="-1328365310"/>
                          <w:placeholder>
                            <w:docPart w:val="5C3BE3764B4940A990ED82EF870AB1A9"/>
                          </w:placeholder>
                          <w15:appearance w15:val="hidden"/>
                          <w15:repeatingSectionItem/>
                        </w:sdtPr>
                        <w:sdtEndPr/>
                        <w:sdtContent>
                          <w:p w:rsidR="00666CBF" w:rsidRDefault="001C2F10" w:rsidP="001C2F10">
                            <w:pPr>
                              <w:spacing w:before="0" w:after="0"/>
                              <w:rPr>
                                <w:rFonts w:ascii="Arial" w:hAnsi="Arial" w:cs="Arial"/>
                                <w:bCs/>
                                <w:color w:val="0A0A0A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MISTO Bank                                                             </w:t>
                            </w:r>
                            <w:r w:rsidR="00155C12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r w:rsidR="00327B6E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155C12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                          </w:t>
                            </w:r>
                            <w:r w:rsidRPr="008F2FB2">
                              <w:rPr>
                                <w:rFonts w:ascii="Arial" w:hAnsi="Arial" w:cs="Arial"/>
                                <w:bCs/>
                                <w:color w:val="0A0A0A"/>
                                <w:shd w:val="clear" w:color="auto" w:fill="FFFFFF"/>
                                <w:lang w:val="en-US"/>
                              </w:rPr>
                              <w:t xml:space="preserve"> Ode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A0A0A"/>
                                <w:shd w:val="clear" w:color="auto" w:fill="FFFFFF"/>
                                <w:lang w:val="en-US"/>
                              </w:rPr>
                              <w:t>s</w:t>
                            </w:r>
                            <w:r w:rsidRPr="008F2FB2">
                              <w:rPr>
                                <w:rFonts w:ascii="Arial" w:hAnsi="Arial" w:cs="Arial"/>
                                <w:bCs/>
                                <w:color w:val="0A0A0A"/>
                                <w:shd w:val="clear" w:color="auto" w:fill="FFFFFF"/>
                                <w:lang w:val="en-US"/>
                              </w:rPr>
                              <w:t>sa</w:t>
                            </w:r>
                          </w:p>
                          <w:p w:rsidR="00CF6AF2" w:rsidRPr="001C2F10" w:rsidRDefault="001C2F10" w:rsidP="00DF015D">
                            <w:pPr>
                              <w:spacing w:before="0" w:after="120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F2FB2">
                              <w:rPr>
                                <w:rFonts w:ascii="Arial" w:hAnsi="Arial" w:cs="Arial"/>
                                <w:bCs/>
                                <w:color w:val="0A0A0A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>Economist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A0A0A"/>
                                <w:sz w:val="22"/>
                                <w:szCs w:val="22"/>
                                <w:shd w:val="clear" w:color="auto" w:fill="FFFFFF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A0A0A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 xml:space="preserve">                                </w:t>
                            </w:r>
                            <w:r w:rsidR="00DF015D">
                              <w:rPr>
                                <w:rFonts w:ascii="Arial" w:hAnsi="Arial" w:cs="Arial"/>
                                <w:bCs/>
                                <w:color w:val="0A0A0A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 xml:space="preserve">                            </w:t>
                            </w:r>
                            <w:r w:rsidR="00155C12">
                              <w:rPr>
                                <w:rFonts w:ascii="Arial" w:hAnsi="Arial" w:cs="Arial"/>
                                <w:bCs/>
                                <w:color w:val="0A0A0A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 xml:space="preserve">    </w:t>
                            </w:r>
                            <w:r w:rsidR="00327B6E">
                              <w:rPr>
                                <w:rFonts w:ascii="Arial" w:hAnsi="Arial" w:cs="Arial"/>
                                <w:bCs/>
                                <w:color w:val="0A0A0A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="00155C12">
                              <w:rPr>
                                <w:rFonts w:ascii="Arial" w:hAnsi="Arial" w:cs="Arial"/>
                                <w:bCs/>
                                <w:color w:val="0A0A0A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="00DF015D">
                              <w:rPr>
                                <w:rFonts w:ascii="Arial" w:hAnsi="Arial" w:cs="Arial"/>
                                <w:bCs/>
                                <w:color w:val="0A0A0A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 xml:space="preserve">  </w:t>
                            </w:r>
                            <w:r w:rsidR="00DF015D">
                              <w:rPr>
                                <w:rFonts w:ascii="Arial" w:hAnsi="Arial" w:cs="Arial"/>
                                <w:bCs/>
                                <w:color w:val="0A0A0A"/>
                                <w:shd w:val="clear" w:color="auto" w:fill="FFFFFF"/>
                                <w:lang w:val="en-US"/>
                              </w:rPr>
                              <w:t>Febr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A0A0A"/>
                                <w:shd w:val="clear" w:color="auto" w:fill="FFFFFF"/>
                                <w:lang w:val="en-US"/>
                              </w:rPr>
                              <w:t>uary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A0A0A"/>
                                <w:shd w:val="clear" w:color="auto" w:fill="FFFFFF"/>
                                <w:lang w:val="uk-UA"/>
                              </w:rPr>
                              <w:t xml:space="preserve"> 2007</w:t>
                            </w:r>
                            <w:r w:rsidRPr="006842C8">
                              <w:rPr>
                                <w:rFonts w:ascii="Arial" w:hAnsi="Arial" w:cs="Arial"/>
                                <w:bCs/>
                                <w:color w:val="0A0A0A"/>
                                <w:shd w:val="clear" w:color="auto" w:fill="FFFFFF"/>
                                <w:lang w:val="uk-UA"/>
                              </w:rPr>
                              <w:t xml:space="preserve"> -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A0A0A"/>
                                <w:shd w:val="clear" w:color="auto" w:fill="FFFFFF"/>
                                <w:lang w:val="en-US"/>
                              </w:rPr>
                              <w:t>August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A0A0A"/>
                                <w:shd w:val="clear" w:color="auto" w:fill="FFFFFF"/>
                                <w:lang w:val="uk-UA"/>
                              </w:rPr>
                              <w:t xml:space="preserve"> 200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A0A0A"/>
                                <w:shd w:val="clear" w:color="auto" w:fill="FFFFFF"/>
                                <w:lang w:val="en-US"/>
                              </w:rPr>
                              <w:t>7</w:t>
                            </w:r>
                          </w:p>
                        </w:sdtContent>
                      </w:sdt>
                      <w:sdt>
                        <w:sdtPr>
                          <w:id w:val="-1381781932"/>
                          <w:placeholder>
                            <w:docPart w:val="688C22AFBF6B47828B5F3B4AE5BDE6B2"/>
                          </w:placeholder>
                          <w15:appearance w15:val="hidden"/>
                          <w15:repeatingSectionItem/>
                        </w:sdtPr>
                        <w:sdtEndPr/>
                        <w:sdtContent>
                          <w:p w:rsidR="00CF6AF2" w:rsidRDefault="00CF6AF2" w:rsidP="001C2F10">
                            <w:pPr>
                              <w:spacing w:before="0" w:after="0"/>
                              <w:rPr>
                                <w:rFonts w:ascii="Arial" w:hAnsi="Arial" w:cs="Arial"/>
                                <w:bCs/>
                                <w:color w:val="0A0A0A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MISTO Bank                                                                </w:t>
                            </w:r>
                            <w:r w:rsidR="00155C12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 w:rsidR="00327B6E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155C12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                       </w:t>
                            </w:r>
                            <w:r w:rsidRPr="008F2FB2">
                              <w:rPr>
                                <w:rFonts w:ascii="Arial" w:hAnsi="Arial" w:cs="Arial"/>
                                <w:bCs/>
                                <w:color w:val="0A0A0A"/>
                                <w:shd w:val="clear" w:color="auto" w:fill="FFFFFF"/>
                                <w:lang w:val="en-US"/>
                              </w:rPr>
                              <w:t xml:space="preserve"> Ode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A0A0A"/>
                                <w:shd w:val="clear" w:color="auto" w:fill="FFFFFF"/>
                                <w:lang w:val="en-US"/>
                              </w:rPr>
                              <w:t>s</w:t>
                            </w:r>
                            <w:r w:rsidRPr="008F2FB2">
                              <w:rPr>
                                <w:rFonts w:ascii="Arial" w:hAnsi="Arial" w:cs="Arial"/>
                                <w:bCs/>
                                <w:color w:val="0A0A0A"/>
                                <w:shd w:val="clear" w:color="auto" w:fill="FFFFFF"/>
                                <w:lang w:val="en-US"/>
                              </w:rPr>
                              <w:t>sa</w:t>
                            </w:r>
                          </w:p>
                          <w:p w:rsidR="00CF6AF2" w:rsidRPr="001C2F10" w:rsidRDefault="00CF6AF2" w:rsidP="00DF015D">
                            <w:pPr>
                              <w:spacing w:before="0" w:after="120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A0A0A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 xml:space="preserve">Senior </w:t>
                            </w:r>
                            <w:r w:rsidRPr="008F2FB2">
                              <w:rPr>
                                <w:rFonts w:ascii="Arial" w:hAnsi="Arial" w:cs="Arial"/>
                                <w:bCs/>
                                <w:color w:val="0A0A0A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>Economist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A0A0A"/>
                                <w:sz w:val="22"/>
                                <w:szCs w:val="22"/>
                                <w:shd w:val="clear" w:color="auto" w:fill="FFFFFF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A0A0A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 xml:space="preserve">                                                    </w:t>
                            </w:r>
                            <w:r w:rsidR="00155C12">
                              <w:rPr>
                                <w:rFonts w:ascii="Arial" w:hAnsi="Arial" w:cs="Arial"/>
                                <w:bCs/>
                                <w:color w:val="0A0A0A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A0A0A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A0A0A"/>
                                <w:shd w:val="clear" w:color="auto" w:fill="FFFFFF"/>
                                <w:lang w:val="en-US"/>
                              </w:rPr>
                              <w:t>August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A0A0A"/>
                                <w:shd w:val="clear" w:color="auto" w:fill="FFFFFF"/>
                                <w:lang w:val="uk-UA"/>
                              </w:rPr>
                              <w:t xml:space="preserve"> 2007</w:t>
                            </w:r>
                            <w:r w:rsidRPr="006842C8">
                              <w:rPr>
                                <w:rFonts w:ascii="Arial" w:hAnsi="Arial" w:cs="Arial"/>
                                <w:bCs/>
                                <w:color w:val="0A0A0A"/>
                                <w:shd w:val="clear" w:color="auto" w:fill="FFFFFF"/>
                                <w:lang w:val="uk-UA"/>
                              </w:rPr>
                              <w:t xml:space="preserve"> -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A0A0A"/>
                                <w:shd w:val="clear" w:color="auto" w:fill="FFFFFF"/>
                                <w:lang w:val="en-US"/>
                              </w:rPr>
                              <w:t>August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A0A0A"/>
                                <w:shd w:val="clear" w:color="auto" w:fill="FFFFFF"/>
                                <w:lang w:val="uk-UA"/>
                              </w:rPr>
                              <w:t xml:space="preserve"> 200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A0A0A"/>
                                <w:shd w:val="clear" w:color="auto" w:fill="FFFFFF"/>
                                <w:lang w:val="en-US"/>
                              </w:rPr>
                              <w:t>8</w:t>
                            </w:r>
                          </w:p>
                        </w:sdtContent>
                      </w:sdt>
                      <w:sdt>
                        <w:sdtPr>
                          <w:id w:val="1462000998"/>
                          <w:placeholder>
                            <w:docPart w:val="37EE7C83D2EF4D92B46BC5623D02AF9D"/>
                          </w:placeholder>
                          <w15:appearance w15:val="hidden"/>
                          <w15:repeatingSectionItem/>
                        </w:sdtPr>
                        <w:sdtEndPr/>
                        <w:sdtContent>
                          <w:sdt>
                            <w:sdtPr>
                              <w:rPr>
                                <w:rFonts w:eastAsiaTheme="minorEastAsia"/>
                                <w:b/>
                                <w:bCs/>
                                <w:caps/>
                              </w:rPr>
                              <w:id w:val="921766692"/>
                              <w:placeholder>
                                <w:docPart w:val="A0992924553E40C88B6B8A89938DFC67"/>
                              </w:placeholder>
                            </w:sdtPr>
                            <w:sdtEndPr>
                              <w:rPr>
                                <w:b w:val="0"/>
                                <w:bCs w:val="0"/>
                                <w:caps w:val="0"/>
                              </w:rPr>
                            </w:sdtEndPr>
                            <w:sdtContent>
                              <w:p w:rsidR="00794526" w:rsidRPr="001C2F10" w:rsidRDefault="00794526" w:rsidP="00794526">
                                <w:pPr>
                                  <w:spacing w:before="0" w:after="0"/>
                                  <w:rPr>
                                    <w:rFonts w:ascii="Arial" w:hAnsi="Arial" w:cs="Arial"/>
                                    <w:b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BD4397">
                                  <w:rPr>
                                    <w:rFonts w:ascii="Arial" w:hAnsi="Arial" w:cs="Arial"/>
                                    <w:b/>
                                    <w:sz w:val="22"/>
                                    <w:szCs w:val="22"/>
                                    <w:shd w:val="clear" w:color="auto" w:fill="FFFFFF"/>
                                    <w:lang w:val="en-US"/>
                                  </w:rPr>
                                  <w:t>UKRSIBBANK</w:t>
                                </w:r>
                                <w:r w:rsidRPr="001C2F10">
                                  <w:rPr>
                                    <w:rFonts w:ascii="Arial" w:hAnsi="Arial" w:cs="Arial"/>
                                    <w:b/>
                                    <w:sz w:val="22"/>
                                    <w:szCs w:val="22"/>
                                    <w:shd w:val="clear" w:color="auto" w:fill="FFFFFF"/>
                                    <w:lang w:val="en-US"/>
                                  </w:rPr>
                                  <w:t xml:space="preserve"> </w:t>
                                </w:r>
                                <w:r w:rsidRPr="00BD4397">
                                  <w:rPr>
                                    <w:rFonts w:ascii="Arial" w:hAnsi="Arial" w:cs="Arial"/>
                                    <w:b/>
                                    <w:sz w:val="22"/>
                                    <w:szCs w:val="22"/>
                                    <w:shd w:val="clear" w:color="auto" w:fill="FFFFFF"/>
                                    <w:lang w:val="en-US"/>
                                  </w:rPr>
                                  <w:t>BNP</w:t>
                                </w:r>
                                <w:r w:rsidRPr="001C2F10">
                                  <w:rPr>
                                    <w:rFonts w:ascii="Arial" w:hAnsi="Arial" w:cs="Arial"/>
                                    <w:b/>
                                    <w:sz w:val="22"/>
                                    <w:szCs w:val="22"/>
                                    <w:shd w:val="clear" w:color="auto" w:fill="FFFFFF"/>
                                    <w:lang w:val="en-US"/>
                                  </w:rPr>
                                  <w:t xml:space="preserve"> </w:t>
                                </w:r>
                                <w:r w:rsidRPr="00BD4397">
                                  <w:rPr>
                                    <w:rFonts w:ascii="Arial" w:hAnsi="Arial" w:cs="Arial"/>
                                    <w:b/>
                                    <w:sz w:val="22"/>
                                    <w:szCs w:val="22"/>
                                    <w:shd w:val="clear" w:color="auto" w:fill="FFFFFF"/>
                                    <w:lang w:val="en-US"/>
                                  </w:rPr>
                                  <w:t>Paribas</w:t>
                                </w:r>
                                <w:r w:rsidRPr="001C2F10">
                                  <w:rPr>
                                    <w:rFonts w:ascii="Arial" w:hAnsi="Arial" w:cs="Arial"/>
                                    <w:b/>
                                    <w:sz w:val="22"/>
                                    <w:szCs w:val="22"/>
                                    <w:shd w:val="clear" w:color="auto" w:fill="FFFFFF"/>
                                    <w:lang w:val="en-US"/>
                                  </w:rPr>
                                  <w:t xml:space="preserve"> </w:t>
                                </w:r>
                                <w:r w:rsidRPr="00BD4397">
                                  <w:rPr>
                                    <w:rFonts w:ascii="Arial" w:hAnsi="Arial" w:cs="Arial"/>
                                    <w:b/>
                                    <w:sz w:val="22"/>
                                    <w:szCs w:val="22"/>
                                    <w:shd w:val="clear" w:color="auto" w:fill="FFFFFF"/>
                                    <w:lang w:val="en-US"/>
                                  </w:rPr>
                                  <w:t>Group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2"/>
                                    <w:szCs w:val="22"/>
                                    <w:shd w:val="clear" w:color="auto" w:fill="FFFFFF"/>
                                    <w:lang w:val="en-US"/>
                                  </w:rPr>
                                  <w:t xml:space="preserve">                               </w:t>
                                </w:r>
                                <w:r w:rsidR="00155C12">
                                  <w:rPr>
                                    <w:rFonts w:ascii="Arial" w:hAnsi="Arial" w:cs="Arial"/>
                                    <w:b/>
                                    <w:sz w:val="22"/>
                                    <w:szCs w:val="22"/>
                                    <w:shd w:val="clear" w:color="auto" w:fill="FFFFFF"/>
                                    <w:lang w:val="en-US"/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2"/>
                                    <w:szCs w:val="22"/>
                                    <w:shd w:val="clear" w:color="auto" w:fill="FFFFFF"/>
                                    <w:lang w:val="en-US"/>
                                  </w:rPr>
                                  <w:t xml:space="preserve">                      </w:t>
                                </w:r>
                                <w:r w:rsidRPr="008F2FB2">
                                  <w:rPr>
                                    <w:rFonts w:ascii="Arial" w:hAnsi="Arial" w:cs="Arial"/>
                                    <w:bCs/>
                                    <w:color w:val="0A0A0A"/>
                                    <w:shd w:val="clear" w:color="auto" w:fill="FFFFFF"/>
                                    <w:lang w:val="en-US"/>
                                  </w:rPr>
                                  <w:t>Ode</w:t>
                                </w:r>
                                <w:r>
                                  <w:rPr>
                                    <w:rFonts w:ascii="Arial" w:hAnsi="Arial" w:cs="Arial"/>
                                    <w:bCs/>
                                    <w:color w:val="0A0A0A"/>
                                    <w:shd w:val="clear" w:color="auto" w:fill="FFFFFF"/>
                                    <w:lang w:val="en-US"/>
                                  </w:rPr>
                                  <w:t>s</w:t>
                                </w:r>
                                <w:r w:rsidRPr="008F2FB2">
                                  <w:rPr>
                                    <w:rFonts w:ascii="Arial" w:hAnsi="Arial" w:cs="Arial"/>
                                    <w:bCs/>
                                    <w:color w:val="0A0A0A"/>
                                    <w:shd w:val="clear" w:color="auto" w:fill="FFFFFF"/>
                                    <w:lang w:val="en-US"/>
                                  </w:rPr>
                                  <w:t>sa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2"/>
                                    <w:szCs w:val="22"/>
                                    <w:shd w:val="clear" w:color="auto" w:fill="FFFFFF"/>
                                    <w:lang w:val="en-US"/>
                                  </w:rPr>
                                  <w:t xml:space="preserve">       </w:t>
                                </w:r>
                              </w:p>
                              <w:p w:rsidR="00794526" w:rsidRPr="00794526" w:rsidRDefault="00794526" w:rsidP="00794526">
                                <w:pPr>
                                  <w:spacing w:before="0" w:after="120" w:line="264" w:lineRule="auto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Cs/>
                                    <w:color w:val="0A0A0A"/>
                                    <w:sz w:val="22"/>
                                    <w:szCs w:val="22"/>
                                    <w:shd w:val="clear" w:color="auto" w:fill="FFFFFF"/>
                                    <w:lang w:val="en-US"/>
                                  </w:rPr>
                                  <w:t xml:space="preserve">Leading </w:t>
                                </w:r>
                                <w:r w:rsidRPr="008F2FB2">
                                  <w:rPr>
                                    <w:rFonts w:ascii="Arial" w:hAnsi="Arial" w:cs="Arial"/>
                                    <w:bCs/>
                                    <w:color w:val="0A0A0A"/>
                                    <w:sz w:val="22"/>
                                    <w:szCs w:val="22"/>
                                    <w:shd w:val="clear" w:color="auto" w:fill="FFFFFF"/>
                                    <w:lang w:val="en-US"/>
                                  </w:rPr>
                                  <w:t>Economist</w:t>
                                </w:r>
                                <w:r>
                                  <w:rPr>
                                    <w:rFonts w:ascii="Arial" w:hAnsi="Arial" w:cs="Arial"/>
                                    <w:bCs/>
                                    <w:color w:val="0A0A0A"/>
                                    <w:sz w:val="22"/>
                                    <w:szCs w:val="22"/>
                                    <w:shd w:val="clear" w:color="auto" w:fill="FFFFFF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bCs/>
                                    <w:color w:val="0A0A0A"/>
                                    <w:sz w:val="22"/>
                                    <w:szCs w:val="22"/>
                                    <w:shd w:val="clear" w:color="auto" w:fill="FFFFFF"/>
                                    <w:lang w:val="en-US"/>
                                  </w:rPr>
                                  <w:t xml:space="preserve">                                  </w:t>
                                </w:r>
                                <w:r w:rsidR="00155C12">
                                  <w:rPr>
                                    <w:rFonts w:ascii="Arial" w:hAnsi="Arial" w:cs="Arial"/>
                                    <w:bCs/>
                                    <w:color w:val="0A0A0A"/>
                                    <w:sz w:val="22"/>
                                    <w:szCs w:val="22"/>
                                    <w:shd w:val="clear" w:color="auto" w:fill="FFFFFF"/>
                                    <w:lang w:val="en-US"/>
                                  </w:rPr>
                                  <w:t xml:space="preserve">     </w:t>
                                </w:r>
                                <w:r w:rsidR="00327B6E">
                                  <w:rPr>
                                    <w:rFonts w:ascii="Arial" w:hAnsi="Arial" w:cs="Arial"/>
                                    <w:bCs/>
                                    <w:color w:val="0A0A0A"/>
                                    <w:sz w:val="22"/>
                                    <w:szCs w:val="22"/>
                                    <w:shd w:val="clear" w:color="auto" w:fill="FFFFFF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bCs/>
                                    <w:color w:val="0A0A0A"/>
                                    <w:sz w:val="22"/>
                                    <w:szCs w:val="22"/>
                                    <w:shd w:val="clear" w:color="auto" w:fill="FFFFFF"/>
                                    <w:lang w:val="en-US"/>
                                  </w:rPr>
                                  <w:t xml:space="preserve">  September</w:t>
                                </w:r>
                                <w:r>
                                  <w:rPr>
                                    <w:rFonts w:ascii="Arial" w:hAnsi="Arial" w:cs="Arial"/>
                                    <w:bCs/>
                                    <w:color w:val="0A0A0A"/>
                                    <w:shd w:val="clear" w:color="auto" w:fill="FFFFFF"/>
                                    <w:lang w:val="uk-UA"/>
                                  </w:rPr>
                                  <w:t xml:space="preserve"> 2008</w:t>
                                </w:r>
                                <w:r w:rsidRPr="006842C8">
                                  <w:rPr>
                                    <w:rFonts w:ascii="Arial" w:hAnsi="Arial" w:cs="Arial"/>
                                    <w:bCs/>
                                    <w:color w:val="0A0A0A"/>
                                    <w:shd w:val="clear" w:color="auto" w:fill="FFFFFF"/>
                                    <w:lang w:val="uk-UA"/>
                                  </w:rPr>
                                  <w:t xml:space="preserve"> - </w:t>
                                </w:r>
                                <w:r>
                                  <w:rPr>
                                    <w:rFonts w:ascii="Arial" w:hAnsi="Arial" w:cs="Arial"/>
                                    <w:bCs/>
                                    <w:color w:val="0A0A0A"/>
                                    <w:sz w:val="22"/>
                                    <w:szCs w:val="22"/>
                                    <w:shd w:val="clear" w:color="auto" w:fill="FFFFFF"/>
                                    <w:lang w:val="en-US"/>
                                  </w:rPr>
                                  <w:t>September</w:t>
                                </w:r>
                                <w:r>
                                  <w:rPr>
                                    <w:rFonts w:ascii="Arial" w:hAnsi="Arial" w:cs="Arial"/>
                                    <w:bCs/>
                                    <w:color w:val="0A0A0A"/>
                                    <w:shd w:val="clear" w:color="auto" w:fill="FFFFFF"/>
                                    <w:lang w:val="uk-UA"/>
                                  </w:rPr>
                                  <w:t xml:space="preserve"> 2010</w:t>
                                </w:r>
                              </w:p>
                            </w:sdtContent>
                          </w:sdt>
                        </w:sdtContent>
                      </w:sdt>
                      <w:sdt>
                        <w:sdtPr>
                          <w:id w:val="124045037"/>
                          <w:placeholder>
                            <w:docPart w:val="7924FCBC21F44DDD85E6B0B1C19BA33C"/>
                          </w:placeholder>
                          <w15:appearance w15:val="hidden"/>
                          <w15:repeatingSectionItem/>
                        </w:sdtPr>
                        <w:sdtEndPr/>
                        <w:sdtContent>
                          <w:p w:rsidR="00794526" w:rsidRPr="00794526" w:rsidRDefault="00794526" w:rsidP="00DF015D">
                            <w:pPr>
                              <w:spacing w:before="0" w:after="0"/>
                              <w:rPr>
                                <w:rFonts w:ascii="Arial" w:hAnsi="Arial" w:cs="Arial"/>
                                <w:bCs/>
                                <w:color w:val="0A0A0A"/>
                                <w:shd w:val="clear" w:color="auto" w:fill="FFFFFF"/>
                              </w:rPr>
                            </w:pPr>
                            <w:r w:rsidRPr="0079452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>Entrepreneur</w:t>
                            </w:r>
                            <w:r w:rsidRPr="0079452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                                                   </w:t>
                            </w:r>
                            <w:r w:rsidR="00155C12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   </w:t>
                            </w:r>
                            <w:r w:rsidRPr="0079452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                                   </w:t>
                            </w:r>
                            <w:r w:rsidRPr="00794526">
                              <w:rPr>
                                <w:rFonts w:ascii="Arial" w:hAnsi="Arial" w:cs="Arial"/>
                                <w:bCs/>
                                <w:color w:val="0A0A0A"/>
                                <w:shd w:val="clear" w:color="auto" w:fill="FFFFFF"/>
                              </w:rPr>
                              <w:t xml:space="preserve"> </w:t>
                            </w:r>
                            <w:r w:rsidRPr="008F2FB2">
                              <w:rPr>
                                <w:rFonts w:ascii="Arial" w:hAnsi="Arial" w:cs="Arial"/>
                                <w:bCs/>
                                <w:color w:val="0A0A0A"/>
                                <w:shd w:val="clear" w:color="auto" w:fill="FFFFFF"/>
                                <w:lang w:val="en-US"/>
                              </w:rPr>
                              <w:t>Ode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A0A0A"/>
                                <w:shd w:val="clear" w:color="auto" w:fill="FFFFFF"/>
                                <w:lang w:val="en-US"/>
                              </w:rPr>
                              <w:t>s</w:t>
                            </w:r>
                            <w:r w:rsidRPr="008F2FB2">
                              <w:rPr>
                                <w:rFonts w:ascii="Arial" w:hAnsi="Arial" w:cs="Arial"/>
                                <w:bCs/>
                                <w:color w:val="0A0A0A"/>
                                <w:shd w:val="clear" w:color="auto" w:fill="FFFFFF"/>
                                <w:lang w:val="en-US"/>
                              </w:rPr>
                              <w:t>sa</w:t>
                            </w:r>
                          </w:p>
                          <w:p w:rsidR="00666CBF" w:rsidRPr="00794526" w:rsidRDefault="00DF015D" w:rsidP="00155C12">
                            <w:pPr>
                              <w:spacing w:before="0" w:after="0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A0A0A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 xml:space="preserve">                            </w:t>
                            </w:r>
                            <w:r w:rsidR="00794526">
                              <w:rPr>
                                <w:rFonts w:ascii="Arial" w:hAnsi="Arial" w:cs="Arial"/>
                                <w:bCs/>
                                <w:color w:val="0A0A0A"/>
                                <w:sz w:val="22"/>
                                <w:szCs w:val="22"/>
                                <w:shd w:val="clear" w:color="auto" w:fill="FFFFFF"/>
                                <w:lang w:val="uk-UA"/>
                              </w:rPr>
                              <w:t xml:space="preserve"> </w:t>
                            </w:r>
                            <w:r w:rsidR="00794526" w:rsidRPr="00794526">
                              <w:rPr>
                                <w:rFonts w:ascii="Arial" w:hAnsi="Arial" w:cs="Arial"/>
                                <w:bCs/>
                                <w:color w:val="0A0A0A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A0A0A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A0A0A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 xml:space="preserve">     </w:t>
                            </w:r>
                            <w:r w:rsidR="00155C12">
                              <w:rPr>
                                <w:rFonts w:ascii="Arial" w:hAnsi="Arial" w:cs="Arial"/>
                                <w:bCs/>
                                <w:color w:val="0A0A0A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 xml:space="preserve">     </w:t>
                            </w:r>
                            <w:r w:rsidR="00327B6E">
                              <w:rPr>
                                <w:rFonts w:ascii="Arial" w:hAnsi="Arial" w:cs="Arial"/>
                                <w:bCs/>
                                <w:color w:val="0A0A0A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A0A0A"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A0A0A"/>
                                <w:shd w:val="clear" w:color="auto" w:fill="FFFFFF"/>
                                <w:lang w:val="en-US"/>
                              </w:rPr>
                              <w:t>February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A0A0A"/>
                                <w:shd w:val="clear" w:color="auto" w:fill="FFFFFF"/>
                                <w:lang w:val="uk-UA"/>
                              </w:rPr>
                              <w:t xml:space="preserve"> 2011 - 2020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666CBF" w:rsidRPr="002F0A60" w:rsidTr="00F14C49">
        <w:tc>
          <w:tcPr>
            <w:tcW w:w="1607" w:type="dxa"/>
          </w:tcPr>
          <w:p w:rsidR="00666CBF" w:rsidRPr="00F14C49" w:rsidRDefault="00F14C49" w:rsidP="00F14C49">
            <w:pPr>
              <w:pStyle w:val="11"/>
              <w:spacing w:before="0" w:after="0" w:line="264" w:lineRule="auto"/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Languages</w:t>
            </w:r>
          </w:p>
        </w:tc>
        <w:tc>
          <w:tcPr>
            <w:tcW w:w="339" w:type="dxa"/>
          </w:tcPr>
          <w:p w:rsidR="00666CBF" w:rsidRDefault="00666CBF" w:rsidP="008E06B5">
            <w:pPr>
              <w:spacing w:line="264" w:lineRule="auto"/>
            </w:pPr>
          </w:p>
        </w:tc>
        <w:tc>
          <w:tcPr>
            <w:tcW w:w="7861" w:type="dxa"/>
          </w:tcPr>
          <w:p w:rsidR="00666CBF" w:rsidRPr="00327B6E" w:rsidRDefault="00155C12" w:rsidP="00155C12">
            <w:pPr>
              <w:spacing w:before="0" w:after="0"/>
              <w:rPr>
                <w:rFonts w:ascii="Arial" w:hAnsi="Arial" w:cs="Arial"/>
                <w:b/>
                <w:i/>
                <w:sz w:val="22"/>
                <w:szCs w:val="22"/>
                <w:lang w:val="en-US"/>
              </w:rPr>
            </w:pPr>
            <w:r w:rsidRPr="00327B6E">
              <w:rPr>
                <w:rFonts w:ascii="Arial" w:hAnsi="Arial" w:cs="Arial"/>
                <w:b/>
                <w:i/>
                <w:sz w:val="22"/>
                <w:szCs w:val="22"/>
                <w:lang w:val="en-US"/>
              </w:rPr>
              <w:t>English – Intermediate</w:t>
            </w:r>
          </w:p>
          <w:p w:rsidR="00155C12" w:rsidRPr="00327B6E" w:rsidRDefault="00155C12" w:rsidP="00155C12">
            <w:pPr>
              <w:spacing w:before="0" w:after="0"/>
              <w:rPr>
                <w:rFonts w:ascii="Arial" w:hAnsi="Arial" w:cs="Arial"/>
                <w:b/>
                <w:i/>
                <w:sz w:val="22"/>
                <w:szCs w:val="22"/>
                <w:lang w:val="en-US"/>
              </w:rPr>
            </w:pPr>
            <w:r w:rsidRPr="00327B6E">
              <w:rPr>
                <w:rFonts w:ascii="Arial" w:hAnsi="Arial" w:cs="Arial"/>
                <w:b/>
                <w:i/>
                <w:sz w:val="22"/>
                <w:szCs w:val="22"/>
                <w:lang w:val="en-US"/>
              </w:rPr>
              <w:t>Ukrainian – Native</w:t>
            </w:r>
          </w:p>
          <w:p w:rsidR="00155C12" w:rsidRPr="00155C12" w:rsidRDefault="00155C12" w:rsidP="00155C12">
            <w:pPr>
              <w:spacing w:before="0" w:after="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327B6E">
              <w:rPr>
                <w:rFonts w:ascii="Arial" w:hAnsi="Arial" w:cs="Arial"/>
                <w:b/>
                <w:i/>
                <w:sz w:val="22"/>
                <w:szCs w:val="22"/>
                <w:lang w:val="en-US"/>
              </w:rPr>
              <w:t>Russian – Native</w:t>
            </w:r>
          </w:p>
        </w:tc>
      </w:tr>
      <w:tr w:rsidR="00F14C49" w:rsidRPr="002B6F54" w:rsidTr="00F14C49">
        <w:tc>
          <w:tcPr>
            <w:tcW w:w="1607" w:type="dxa"/>
          </w:tcPr>
          <w:p w:rsidR="00F14C49" w:rsidRPr="00DF015D" w:rsidRDefault="00F14C49" w:rsidP="00F14C49">
            <w:pPr>
              <w:pStyle w:val="11"/>
              <w:spacing w:line="264" w:lineRule="auto"/>
              <w:jc w:val="left"/>
              <w:rPr>
                <w:sz w:val="26"/>
                <w:szCs w:val="26"/>
              </w:rPr>
            </w:pPr>
            <w:r w:rsidRPr="00DF015D">
              <w:rPr>
                <w:sz w:val="26"/>
                <w:szCs w:val="26"/>
              </w:rPr>
              <w:t>Professional Skills</w:t>
            </w:r>
          </w:p>
        </w:tc>
        <w:tc>
          <w:tcPr>
            <w:tcW w:w="339" w:type="dxa"/>
          </w:tcPr>
          <w:p w:rsidR="00F14C49" w:rsidRDefault="00F14C49" w:rsidP="00F14C49">
            <w:pPr>
              <w:spacing w:line="264" w:lineRule="auto"/>
            </w:pPr>
          </w:p>
        </w:tc>
        <w:tc>
          <w:tcPr>
            <w:tcW w:w="7861" w:type="dxa"/>
          </w:tcPr>
          <w:tbl>
            <w:tblPr>
              <w:tblStyle w:val="ab"/>
              <w:tblW w:w="7734" w:type="dxa"/>
              <w:jc w:val="right"/>
              <w:tblLook w:val="04A0" w:firstRow="1" w:lastRow="0" w:firstColumn="1" w:lastColumn="0" w:noHBand="0" w:noVBand="1"/>
            </w:tblPr>
            <w:tblGrid>
              <w:gridCol w:w="2416"/>
              <w:gridCol w:w="2611"/>
              <w:gridCol w:w="2003"/>
              <w:gridCol w:w="704"/>
            </w:tblGrid>
            <w:tr w:rsidR="00F14C49" w:rsidTr="00ED4AB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90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16" w:type="dxa"/>
                  <w:tcBorders>
                    <w:top w:val="nil"/>
                    <w:bottom w:val="nil"/>
                  </w:tcBorders>
                </w:tcPr>
                <w:p w:rsidR="00F14C49" w:rsidRDefault="00B87FA5" w:rsidP="00ED4ABE">
                  <w:pPr>
                    <w:pStyle w:val="2"/>
                    <w:numPr>
                      <w:ilvl w:val="0"/>
                      <w:numId w:val="3"/>
                    </w:numPr>
                    <w:spacing w:line="264" w:lineRule="auto"/>
                    <w:rPr>
                      <w:rFonts w:ascii="Arial" w:hAnsi="Arial" w:cs="Arial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Cs w:val="22"/>
                      <w:lang w:val="en-US"/>
                    </w:rPr>
                    <w:t xml:space="preserve">   </w:t>
                  </w:r>
                  <w:r w:rsidR="00F14C49">
                    <w:rPr>
                      <w:rFonts w:ascii="Arial" w:hAnsi="Arial" w:cs="Arial"/>
                      <w:szCs w:val="22"/>
                      <w:lang w:val="en-US"/>
                    </w:rPr>
                    <w:t>HTML</w:t>
                  </w:r>
                </w:p>
              </w:tc>
              <w:tc>
                <w:tcPr>
                  <w:tcW w:w="2611" w:type="dxa"/>
                  <w:tcBorders>
                    <w:top w:val="nil"/>
                    <w:bottom w:val="nil"/>
                  </w:tcBorders>
                </w:tcPr>
                <w:p w:rsidR="00F14C49" w:rsidRDefault="00B87FA5" w:rsidP="00ED4ABE">
                  <w:pPr>
                    <w:pStyle w:val="2"/>
                    <w:numPr>
                      <w:ilvl w:val="0"/>
                      <w:numId w:val="3"/>
                    </w:numPr>
                    <w:spacing w:line="264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Cs w:val="22"/>
                      <w:lang w:val="en-US"/>
                    </w:rPr>
                    <w:t xml:space="preserve">   </w:t>
                  </w:r>
                  <w:r w:rsidR="00F14C49">
                    <w:rPr>
                      <w:rFonts w:ascii="Arial" w:hAnsi="Arial" w:cs="Arial"/>
                      <w:szCs w:val="22"/>
                      <w:lang w:val="en-US"/>
                    </w:rPr>
                    <w:t>CSS</w:t>
                  </w:r>
                </w:p>
              </w:tc>
              <w:tc>
                <w:tcPr>
                  <w:tcW w:w="2003" w:type="dxa"/>
                  <w:tcBorders>
                    <w:top w:val="nil"/>
                    <w:bottom w:val="nil"/>
                  </w:tcBorders>
                </w:tcPr>
                <w:p w:rsidR="00F14C49" w:rsidRDefault="00B87FA5" w:rsidP="00ED4ABE">
                  <w:pPr>
                    <w:pStyle w:val="2"/>
                    <w:numPr>
                      <w:ilvl w:val="0"/>
                      <w:numId w:val="3"/>
                    </w:numPr>
                    <w:spacing w:line="264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Cs w:val="22"/>
                      <w:lang w:val="en-US"/>
                    </w:rPr>
                    <w:t xml:space="preserve">  </w:t>
                  </w:r>
                  <w:r w:rsidR="00F14C49">
                    <w:rPr>
                      <w:rFonts w:ascii="Arial" w:hAnsi="Arial" w:cs="Arial"/>
                      <w:szCs w:val="22"/>
                      <w:lang w:val="en-US"/>
                    </w:rPr>
                    <w:t>JQUERY</w:t>
                  </w:r>
                </w:p>
              </w:tc>
              <w:tc>
                <w:tcPr>
                  <w:tcW w:w="704" w:type="dxa"/>
                  <w:tcBorders>
                    <w:top w:val="nil"/>
                    <w:bottom w:val="nil"/>
                  </w:tcBorders>
                </w:tcPr>
                <w:p w:rsidR="00F14C49" w:rsidRDefault="00F14C49" w:rsidP="00F14C49">
                  <w:pPr>
                    <w:pStyle w:val="2"/>
                    <w:spacing w:line="264" w:lineRule="auto"/>
                    <w:ind w:left="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Cs w:val="22"/>
                      <w:lang w:val="en-US"/>
                    </w:rPr>
                  </w:pPr>
                </w:p>
              </w:tc>
            </w:tr>
            <w:tr w:rsidR="00F14C49" w:rsidTr="00ED4ABE">
              <w:trPr>
                <w:trHeight w:val="290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16" w:type="dxa"/>
                  <w:tcBorders>
                    <w:top w:val="nil"/>
                    <w:bottom w:val="nil"/>
                  </w:tcBorders>
                </w:tcPr>
                <w:p w:rsidR="00F14C49" w:rsidRDefault="00B87FA5" w:rsidP="00ED4ABE">
                  <w:pPr>
                    <w:pStyle w:val="2"/>
                    <w:numPr>
                      <w:ilvl w:val="0"/>
                      <w:numId w:val="3"/>
                    </w:numPr>
                    <w:spacing w:line="264" w:lineRule="auto"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 xml:space="preserve">   </w:t>
                  </w:r>
                  <w:r w:rsidR="00F14C49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SASS/SCSS</w:t>
                  </w:r>
                </w:p>
              </w:tc>
              <w:tc>
                <w:tcPr>
                  <w:tcW w:w="2611" w:type="dxa"/>
                  <w:tcBorders>
                    <w:top w:val="nil"/>
                    <w:bottom w:val="nil"/>
                  </w:tcBorders>
                </w:tcPr>
                <w:p w:rsidR="00F14C49" w:rsidRDefault="00B87FA5" w:rsidP="00ED4ABE">
                  <w:pPr>
                    <w:pStyle w:val="2"/>
                    <w:numPr>
                      <w:ilvl w:val="0"/>
                      <w:numId w:val="3"/>
                    </w:numPr>
                    <w:spacing w:line="264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   </w:t>
                  </w:r>
                  <w:r w:rsidR="00F14C49" w:rsidRPr="002B6F54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Bootstrap</w:t>
                  </w:r>
                </w:p>
              </w:tc>
              <w:tc>
                <w:tcPr>
                  <w:tcW w:w="2003" w:type="dxa"/>
                  <w:tcBorders>
                    <w:top w:val="nil"/>
                    <w:bottom w:val="nil"/>
                  </w:tcBorders>
                </w:tcPr>
                <w:p w:rsidR="00F14C49" w:rsidRDefault="00B87FA5" w:rsidP="00ED4ABE">
                  <w:pPr>
                    <w:pStyle w:val="2"/>
                    <w:numPr>
                      <w:ilvl w:val="0"/>
                      <w:numId w:val="3"/>
                    </w:numPr>
                    <w:spacing w:line="264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  </w:t>
                  </w:r>
                  <w:r w:rsidR="00F14C49" w:rsidRPr="002B6F54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Gulp</w:t>
                  </w:r>
                </w:p>
              </w:tc>
              <w:tc>
                <w:tcPr>
                  <w:tcW w:w="704" w:type="dxa"/>
                  <w:tcBorders>
                    <w:top w:val="nil"/>
                    <w:bottom w:val="nil"/>
                  </w:tcBorders>
                </w:tcPr>
                <w:p w:rsidR="00F14C49" w:rsidRDefault="00F14C49" w:rsidP="00F14C49">
                  <w:pPr>
                    <w:pStyle w:val="2"/>
                    <w:spacing w:line="264" w:lineRule="auto"/>
                    <w:ind w:left="0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F14C49" w:rsidTr="00ED4ABE">
              <w:trPr>
                <w:trHeight w:val="290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16" w:type="dxa"/>
                  <w:tcBorders>
                    <w:top w:val="nil"/>
                    <w:bottom w:val="nil"/>
                  </w:tcBorders>
                </w:tcPr>
                <w:p w:rsidR="00F14C49" w:rsidRPr="00937C58" w:rsidRDefault="00B87FA5" w:rsidP="00ED4ABE">
                  <w:pPr>
                    <w:pStyle w:val="2"/>
                    <w:numPr>
                      <w:ilvl w:val="0"/>
                      <w:numId w:val="3"/>
                    </w:numPr>
                    <w:spacing w:line="264" w:lineRule="auto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 xml:space="preserve">   </w:t>
                  </w:r>
                  <w:r w:rsidR="00F14C49" w:rsidRPr="00937C58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Github</w:t>
                  </w:r>
                </w:p>
              </w:tc>
              <w:tc>
                <w:tcPr>
                  <w:tcW w:w="2611" w:type="dxa"/>
                  <w:tcBorders>
                    <w:top w:val="nil"/>
                    <w:bottom w:val="nil"/>
                  </w:tcBorders>
                </w:tcPr>
                <w:p w:rsidR="00F14C49" w:rsidRDefault="00B87FA5" w:rsidP="00ED4ABE">
                  <w:pPr>
                    <w:pStyle w:val="2"/>
                    <w:numPr>
                      <w:ilvl w:val="0"/>
                      <w:numId w:val="3"/>
                    </w:numPr>
                    <w:spacing w:line="264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   </w:t>
                  </w:r>
                  <w:r w:rsidR="00F14C49" w:rsidRPr="002B6F54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Responsive</w:t>
                  </w:r>
                </w:p>
              </w:tc>
              <w:tc>
                <w:tcPr>
                  <w:tcW w:w="2003" w:type="dxa"/>
                  <w:tcBorders>
                    <w:top w:val="nil"/>
                    <w:bottom w:val="nil"/>
                  </w:tcBorders>
                </w:tcPr>
                <w:p w:rsidR="00F14C49" w:rsidRDefault="00B87FA5" w:rsidP="00ED4ABE">
                  <w:pPr>
                    <w:pStyle w:val="2"/>
                    <w:numPr>
                      <w:ilvl w:val="0"/>
                      <w:numId w:val="3"/>
                    </w:numPr>
                    <w:spacing w:after="0" w:line="264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  </w:t>
                  </w:r>
                  <w:r w:rsidR="00F14C49" w:rsidRPr="002B6F54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FIGMA</w:t>
                  </w:r>
                </w:p>
              </w:tc>
              <w:tc>
                <w:tcPr>
                  <w:tcW w:w="704" w:type="dxa"/>
                  <w:tcBorders>
                    <w:top w:val="nil"/>
                    <w:bottom w:val="nil"/>
                  </w:tcBorders>
                </w:tcPr>
                <w:p w:rsidR="00F14C49" w:rsidRDefault="00F14C49" w:rsidP="00F14C49">
                  <w:pPr>
                    <w:pStyle w:val="2"/>
                    <w:spacing w:line="264" w:lineRule="auto"/>
                    <w:ind w:left="0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</w:p>
              </w:tc>
            </w:tr>
          </w:tbl>
          <w:p w:rsidR="00F14C49" w:rsidRPr="007C6D8B" w:rsidRDefault="00F14C49" w:rsidP="00155C12">
            <w:pPr>
              <w:pStyle w:val="2"/>
              <w:spacing w:after="0" w:line="264" w:lineRule="auto"/>
              <w:ind w:left="720"/>
              <w:jc w:val="both"/>
              <w:rPr>
                <w:rFonts w:ascii="Arial" w:hAnsi="Arial" w:cs="Arial"/>
                <w:b w:val="0"/>
                <w:sz w:val="22"/>
                <w:szCs w:val="22"/>
                <w:lang w:val="en-US"/>
              </w:rPr>
            </w:pPr>
          </w:p>
        </w:tc>
      </w:tr>
      <w:tr w:rsidR="00666CBF" w:rsidRPr="006327E4" w:rsidTr="00F14C49">
        <w:tc>
          <w:tcPr>
            <w:tcW w:w="1607" w:type="dxa"/>
          </w:tcPr>
          <w:p w:rsidR="00666CBF" w:rsidRPr="00155C12" w:rsidRDefault="00155C12" w:rsidP="000E03C9">
            <w:pPr>
              <w:pStyle w:val="11"/>
              <w:spacing w:line="264" w:lineRule="auto"/>
              <w:jc w:val="left"/>
              <w:rPr>
                <w:sz w:val="26"/>
                <w:szCs w:val="26"/>
              </w:rPr>
            </w:pPr>
            <w:r w:rsidRPr="00155C12">
              <w:rPr>
                <w:sz w:val="26"/>
                <w:szCs w:val="26"/>
              </w:rPr>
              <w:lastRenderedPageBreak/>
              <w:t>Hobbies &amp; Interests</w:t>
            </w:r>
          </w:p>
        </w:tc>
        <w:tc>
          <w:tcPr>
            <w:tcW w:w="339" w:type="dxa"/>
          </w:tcPr>
          <w:p w:rsidR="00666CBF" w:rsidRDefault="00666CBF" w:rsidP="008E06B5">
            <w:pPr>
              <w:spacing w:line="264" w:lineRule="auto"/>
            </w:pPr>
          </w:p>
        </w:tc>
        <w:tc>
          <w:tcPr>
            <w:tcW w:w="7861" w:type="dxa"/>
          </w:tcPr>
          <w:p w:rsidR="00666CBF" w:rsidRPr="00327B6E" w:rsidRDefault="00ED4ABE" w:rsidP="00ED4ABE">
            <w:pPr>
              <w:pStyle w:val="a7"/>
              <w:spacing w:line="264" w:lineRule="auto"/>
              <w:rPr>
                <w:rFonts w:ascii="Arial" w:hAnsi="Arial" w:cs="Arial"/>
                <w:b/>
                <w:i/>
                <w:sz w:val="22"/>
                <w:szCs w:val="22"/>
                <w:lang w:val="en-US"/>
              </w:rPr>
            </w:pPr>
            <w:r w:rsidRPr="00327B6E">
              <w:rPr>
                <w:rFonts w:ascii="Arial" w:hAnsi="Arial" w:cs="Arial"/>
                <w:b/>
                <w:i/>
                <w:sz w:val="22"/>
                <w:szCs w:val="22"/>
                <w:lang w:val="en-US"/>
              </w:rPr>
              <w:t>Running</w:t>
            </w:r>
            <w:r w:rsidR="000E03C9" w:rsidRPr="00327B6E">
              <w:rPr>
                <w:rFonts w:ascii="Arial" w:hAnsi="Arial" w:cs="Arial"/>
                <w:b/>
                <w:i/>
                <w:sz w:val="22"/>
                <w:szCs w:val="22"/>
                <w:lang w:val="en-US"/>
              </w:rPr>
              <w:t xml:space="preserve">, </w:t>
            </w:r>
            <w:r w:rsidR="000E03C9" w:rsidRPr="00327B6E">
              <w:rPr>
                <w:rFonts w:ascii="Arial" w:hAnsi="Arial" w:cs="Arial"/>
                <w:b/>
                <w:i/>
                <w:iCs/>
                <w:color w:val="222222"/>
                <w:sz w:val="22"/>
                <w:szCs w:val="22"/>
                <w:shd w:val="clear" w:color="auto" w:fill="FFFFFF"/>
                <w:lang w:val="en-US"/>
              </w:rPr>
              <w:t>Judo</w:t>
            </w:r>
            <w:r w:rsidR="006327E4">
              <w:rPr>
                <w:rFonts w:ascii="Arial" w:hAnsi="Arial" w:cs="Arial"/>
                <w:b/>
                <w:i/>
                <w:iCs/>
                <w:color w:val="222222"/>
                <w:sz w:val="22"/>
                <w:szCs w:val="22"/>
                <w:shd w:val="clear" w:color="auto" w:fill="FFFFFF"/>
                <w:lang w:val="en-US"/>
              </w:rPr>
              <w:t>, reading articles about technical</w:t>
            </w:r>
            <w:r w:rsidR="0014252A">
              <w:rPr>
                <w:rFonts w:ascii="Arial" w:hAnsi="Arial" w:cs="Arial"/>
                <w:b/>
                <w:i/>
                <w:iCs/>
                <w:color w:val="222222"/>
                <w:sz w:val="22"/>
                <w:szCs w:val="22"/>
                <w:shd w:val="clear" w:color="auto" w:fill="FFFFFF"/>
                <w:lang w:val="en-US"/>
              </w:rPr>
              <w:t xml:space="preserve"> </w:t>
            </w:r>
            <w:bookmarkStart w:id="0" w:name="_GoBack"/>
            <w:bookmarkEnd w:id="0"/>
            <w:r w:rsidR="0014252A">
              <w:rPr>
                <w:rFonts w:ascii="Arial" w:hAnsi="Arial" w:cs="Arial"/>
                <w:b/>
                <w:i/>
                <w:iCs/>
                <w:color w:val="222222"/>
                <w:sz w:val="22"/>
                <w:szCs w:val="22"/>
                <w:shd w:val="clear" w:color="auto" w:fill="FFFFFF"/>
                <w:lang w:val="en-US"/>
              </w:rPr>
              <w:t>innovations</w:t>
            </w:r>
          </w:p>
        </w:tc>
      </w:tr>
      <w:tr w:rsidR="00666CBF" w:rsidRPr="006327E4" w:rsidTr="00F14C49">
        <w:tc>
          <w:tcPr>
            <w:tcW w:w="1607" w:type="dxa"/>
          </w:tcPr>
          <w:p w:rsidR="00666CBF" w:rsidRPr="000E03C9" w:rsidRDefault="00666CBF" w:rsidP="00DF6A74">
            <w:pPr>
              <w:pStyle w:val="11"/>
              <w:spacing w:before="0" w:after="0" w:line="264" w:lineRule="auto"/>
              <w:jc w:val="left"/>
              <w:rPr>
                <w:lang w:val="en-US"/>
              </w:rPr>
            </w:pPr>
          </w:p>
        </w:tc>
        <w:tc>
          <w:tcPr>
            <w:tcW w:w="339" w:type="dxa"/>
          </w:tcPr>
          <w:p w:rsidR="00666CBF" w:rsidRPr="000E03C9" w:rsidRDefault="00666CBF" w:rsidP="00DF6A74">
            <w:pPr>
              <w:spacing w:before="0" w:after="0" w:line="264" w:lineRule="auto"/>
              <w:rPr>
                <w:lang w:val="en-US"/>
              </w:rPr>
            </w:pPr>
          </w:p>
        </w:tc>
        <w:tc>
          <w:tcPr>
            <w:tcW w:w="7861" w:type="dxa"/>
          </w:tcPr>
          <w:p w:rsidR="00666CBF" w:rsidRPr="000E03C9" w:rsidRDefault="00666CBF" w:rsidP="00DF6A74">
            <w:pPr>
              <w:spacing w:before="0" w:after="0" w:line="264" w:lineRule="auto"/>
              <w:rPr>
                <w:lang w:val="en-US"/>
              </w:rPr>
            </w:pPr>
          </w:p>
        </w:tc>
      </w:tr>
    </w:tbl>
    <w:p w:rsidR="00666CBF" w:rsidRPr="000E03C9" w:rsidRDefault="00666CBF" w:rsidP="00DF6A74">
      <w:pPr>
        <w:spacing w:before="0" w:after="0"/>
        <w:rPr>
          <w:lang w:val="en-US"/>
        </w:rPr>
      </w:pPr>
    </w:p>
    <w:sectPr w:rsidR="00666CBF" w:rsidRPr="000E03C9" w:rsidSect="008E06B5">
      <w:footerReference w:type="default" r:id="rId15"/>
      <w:pgSz w:w="11907" w:h="16839" w:code="9"/>
      <w:pgMar w:top="1148" w:right="1050" w:bottom="1148" w:left="105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E2F" w:rsidRDefault="00E71E2F">
      <w:pPr>
        <w:spacing w:before="0" w:after="0" w:line="240" w:lineRule="auto"/>
      </w:pPr>
      <w:r>
        <w:separator/>
      </w:r>
    </w:p>
  </w:endnote>
  <w:endnote w:type="continuationSeparator" w:id="0">
    <w:p w:rsidR="00E71E2F" w:rsidRDefault="00E71E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654" w:rsidRDefault="00B82654">
    <w:pPr>
      <w:pStyle w:val="a5"/>
    </w:pPr>
    <w:r>
      <w:t xml:space="preserve">Страница </w:t>
    </w:r>
    <w:r>
      <w:fldChar w:fldCharType="begin"/>
    </w:r>
    <w:r>
      <w:instrText xml:space="preserve"> PAGE </w:instrText>
    </w:r>
    <w:r>
      <w:fldChar w:fldCharType="separate"/>
    </w:r>
    <w:r w:rsidR="0014252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E2F" w:rsidRDefault="00E71E2F">
      <w:pPr>
        <w:spacing w:before="0" w:after="0" w:line="240" w:lineRule="auto"/>
      </w:pPr>
      <w:r>
        <w:separator/>
      </w:r>
    </w:p>
  </w:footnote>
  <w:footnote w:type="continuationSeparator" w:id="0">
    <w:p w:rsidR="00E71E2F" w:rsidRDefault="00E71E2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25CF9"/>
    <w:multiLevelType w:val="hybridMultilevel"/>
    <w:tmpl w:val="FEC2253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82E29"/>
    <w:multiLevelType w:val="hybridMultilevel"/>
    <w:tmpl w:val="1F789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033AA"/>
    <w:multiLevelType w:val="hybridMultilevel"/>
    <w:tmpl w:val="7F16CF6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B1B"/>
    <w:rsid w:val="000839BB"/>
    <w:rsid w:val="000E03C9"/>
    <w:rsid w:val="0014252A"/>
    <w:rsid w:val="00155C12"/>
    <w:rsid w:val="00160C8B"/>
    <w:rsid w:val="001C2F10"/>
    <w:rsid w:val="001D6B90"/>
    <w:rsid w:val="00231B1B"/>
    <w:rsid w:val="002B6B34"/>
    <w:rsid w:val="002B6F54"/>
    <w:rsid w:val="002C77ED"/>
    <w:rsid w:val="002F0A60"/>
    <w:rsid w:val="00327B6E"/>
    <w:rsid w:val="00361E60"/>
    <w:rsid w:val="004449BE"/>
    <w:rsid w:val="00461093"/>
    <w:rsid w:val="00476F6B"/>
    <w:rsid w:val="004C32BA"/>
    <w:rsid w:val="006327E4"/>
    <w:rsid w:val="0066355D"/>
    <w:rsid w:val="00666CBF"/>
    <w:rsid w:val="006842C8"/>
    <w:rsid w:val="006C76B6"/>
    <w:rsid w:val="0070651A"/>
    <w:rsid w:val="007650BC"/>
    <w:rsid w:val="00794526"/>
    <w:rsid w:val="007C6D8B"/>
    <w:rsid w:val="008B105E"/>
    <w:rsid w:val="008B4B8F"/>
    <w:rsid w:val="008E06B5"/>
    <w:rsid w:val="008F2FB2"/>
    <w:rsid w:val="00904712"/>
    <w:rsid w:val="00937C58"/>
    <w:rsid w:val="009862D3"/>
    <w:rsid w:val="009B5037"/>
    <w:rsid w:val="00AB273A"/>
    <w:rsid w:val="00AF57A8"/>
    <w:rsid w:val="00B82654"/>
    <w:rsid w:val="00B87FA5"/>
    <w:rsid w:val="00BC219B"/>
    <w:rsid w:val="00BC6865"/>
    <w:rsid w:val="00BD4397"/>
    <w:rsid w:val="00CD4858"/>
    <w:rsid w:val="00CF6AF2"/>
    <w:rsid w:val="00DD36CB"/>
    <w:rsid w:val="00DF015D"/>
    <w:rsid w:val="00DF6A74"/>
    <w:rsid w:val="00E11F73"/>
    <w:rsid w:val="00E40E95"/>
    <w:rsid w:val="00E54698"/>
    <w:rsid w:val="00E71E2F"/>
    <w:rsid w:val="00E917D7"/>
    <w:rsid w:val="00ED4ABE"/>
    <w:rsid w:val="00F14C49"/>
    <w:rsid w:val="00FA3ECA"/>
    <w:rsid w:val="00FA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570F5CC-95C1-453D-BBCD-7E1A76DD2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ru-RU" w:eastAsia="ru-RU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kern w:val="20"/>
    </w:rPr>
  </w:style>
  <w:style w:type="paragraph" w:styleId="1">
    <w:name w:val="heading 1"/>
    <w:basedOn w:val="a"/>
    <w:link w:val="10"/>
    <w:uiPriority w:val="9"/>
    <w:qFormat/>
    <w:rsid w:val="002B6B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a"/>
    <w:next w:val="a"/>
    <w:link w:val="12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customStyle="1" w:styleId="2">
    <w:name w:val="заголовок 2"/>
    <w:basedOn w:val="a"/>
    <w:next w:val="a"/>
    <w:link w:val="20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customStyle="1" w:styleId="3">
    <w:name w:val="заголовок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4">
    <w:name w:val="заголовок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5">
    <w:name w:val="заголовок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6">
    <w:name w:val="заголовок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7">
    <w:name w:val="заголовок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8">
    <w:name w:val="заголовок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9">
    <w:name w:val="заголовок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3">
    <w:name w:val="верхний колонтитул"/>
    <w:basedOn w:val="a"/>
    <w:link w:val="a4"/>
    <w:uiPriority w:val="9"/>
    <w:unhideWhenUsed/>
    <w:pPr>
      <w:spacing w:after="0" w:line="240" w:lineRule="auto"/>
    </w:pPr>
  </w:style>
  <w:style w:type="character" w:customStyle="1" w:styleId="a4">
    <w:name w:val="Верхний колонтитул (знак)"/>
    <w:basedOn w:val="a0"/>
    <w:link w:val="a3"/>
    <w:uiPriority w:val="9"/>
    <w:rPr>
      <w:kern w:val="20"/>
    </w:rPr>
  </w:style>
  <w:style w:type="paragraph" w:customStyle="1" w:styleId="a5">
    <w:name w:val="нижний колонтитул"/>
    <w:basedOn w:val="a"/>
    <w:link w:val="a6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a6">
    <w:name w:val="Нижний колонтитул (знак)"/>
    <w:basedOn w:val="a0"/>
    <w:link w:val="a5"/>
    <w:uiPriority w:val="2"/>
    <w:rPr>
      <w:kern w:val="20"/>
    </w:rPr>
  </w:style>
  <w:style w:type="paragraph" w:customStyle="1" w:styleId="a7">
    <w:name w:val="Текст резюме"/>
    <w:basedOn w:val="a"/>
    <w:qFormat/>
    <w:pPr>
      <w:spacing w:after="40"/>
      <w:ind w:right="1440"/>
    </w:pPr>
  </w:style>
  <w:style w:type="character" w:styleId="a8">
    <w:name w:val="Placeholder Text"/>
    <w:basedOn w:val="a0"/>
    <w:uiPriority w:val="99"/>
    <w:semiHidden/>
    <w:rPr>
      <w:color w:val="808080"/>
    </w:rPr>
  </w:style>
  <w:style w:type="table" w:styleId="a9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Заголовок 1 (знак)"/>
    <w:basedOn w:val="a0"/>
    <w:link w:val="1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20">
    <w:name w:val="Заголовок 2 (знак)"/>
    <w:basedOn w:val="a0"/>
    <w:link w:val="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30">
    <w:name w:val="Заголовок 3 (знак)"/>
    <w:basedOn w:val="a0"/>
    <w:link w:val="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40">
    <w:name w:val="Заголовок 4 (знак)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50">
    <w:name w:val="Заголовок 5 (знак)"/>
    <w:basedOn w:val="a0"/>
    <w:link w:val="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60">
    <w:name w:val="Заголовок 6 (знак)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70">
    <w:name w:val="Заголовок 7 (знак)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0">
    <w:name w:val="Заголовок 8 (знак)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0">
    <w:name w:val="Заголовок 9 (знак)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aa">
    <w:name w:val="Таблица резюме"/>
    <w:basedOn w:val="a1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ab">
    <w:name w:val="Таблица бланка письма"/>
    <w:basedOn w:val="a1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ac">
    <w:name w:val="Date"/>
    <w:basedOn w:val="a"/>
    <w:next w:val="a"/>
    <w:link w:val="ad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ad">
    <w:name w:val="Дата Знак"/>
    <w:basedOn w:val="a0"/>
    <w:link w:val="ac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ae">
    <w:name w:val="Получатель"/>
    <w:basedOn w:val="a"/>
    <w:uiPriority w:val="8"/>
    <w:unhideWhenUsed/>
    <w:qFormat/>
    <w:pPr>
      <w:spacing w:after="40"/>
    </w:pPr>
    <w:rPr>
      <w:b/>
      <w:bCs/>
    </w:rPr>
  </w:style>
  <w:style w:type="paragraph" w:styleId="af">
    <w:name w:val="Salutation"/>
    <w:basedOn w:val="a"/>
    <w:next w:val="a"/>
    <w:link w:val="af0"/>
    <w:uiPriority w:val="8"/>
    <w:unhideWhenUsed/>
    <w:qFormat/>
    <w:pPr>
      <w:spacing w:before="720"/>
    </w:pPr>
  </w:style>
  <w:style w:type="character" w:customStyle="1" w:styleId="af0">
    <w:name w:val="Приветствие Знак"/>
    <w:basedOn w:val="a0"/>
    <w:link w:val="af"/>
    <w:uiPriority w:val="8"/>
    <w:rPr>
      <w:kern w:val="20"/>
    </w:rPr>
  </w:style>
  <w:style w:type="paragraph" w:customStyle="1" w:styleId="af1">
    <w:name w:val="Заключение"/>
    <w:basedOn w:val="a"/>
    <w:link w:val="af2"/>
    <w:uiPriority w:val="8"/>
    <w:unhideWhenUsed/>
    <w:qFormat/>
    <w:pPr>
      <w:spacing w:before="480" w:after="960" w:line="240" w:lineRule="auto"/>
    </w:pPr>
  </w:style>
  <w:style w:type="character" w:customStyle="1" w:styleId="af2">
    <w:name w:val="Заключение (знак)"/>
    <w:basedOn w:val="a0"/>
    <w:link w:val="af1"/>
    <w:uiPriority w:val="8"/>
    <w:rPr>
      <w:kern w:val="20"/>
    </w:rPr>
  </w:style>
  <w:style w:type="paragraph" w:styleId="af3">
    <w:name w:val="Signature"/>
    <w:basedOn w:val="a"/>
    <w:link w:val="af4"/>
    <w:uiPriority w:val="8"/>
    <w:unhideWhenUsed/>
    <w:qFormat/>
    <w:pPr>
      <w:spacing w:after="480"/>
    </w:pPr>
    <w:rPr>
      <w:b/>
      <w:bCs/>
    </w:rPr>
  </w:style>
  <w:style w:type="character" w:customStyle="1" w:styleId="af4">
    <w:name w:val="Подпись Знак"/>
    <w:basedOn w:val="a0"/>
    <w:link w:val="af3"/>
    <w:uiPriority w:val="8"/>
    <w:rPr>
      <w:b/>
      <w:bCs/>
      <w:kern w:val="20"/>
    </w:rPr>
  </w:style>
  <w:style w:type="character" w:styleId="af5">
    <w:name w:val="Emphasis"/>
    <w:basedOn w:val="a0"/>
    <w:uiPriority w:val="20"/>
    <w:unhideWhenUsed/>
    <w:qFormat/>
    <w:rPr>
      <w:color w:val="7E97AD" w:themeColor="accent1"/>
    </w:rPr>
  </w:style>
  <w:style w:type="paragraph" w:customStyle="1" w:styleId="af6">
    <w:name w:val="Контактные данные"/>
    <w:basedOn w:val="a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af7">
    <w:name w:val="Имя"/>
    <w:basedOn w:val="a"/>
    <w:next w:val="a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af8">
    <w:name w:val="Hyperlink"/>
    <w:basedOn w:val="a0"/>
    <w:uiPriority w:val="99"/>
    <w:unhideWhenUsed/>
    <w:rsid w:val="009862D3"/>
    <w:rPr>
      <w:color w:val="646464" w:themeColor="hyperlink"/>
      <w:u w:val="single"/>
    </w:rPr>
  </w:style>
  <w:style w:type="character" w:styleId="af9">
    <w:name w:val="FollowedHyperlink"/>
    <w:basedOn w:val="a0"/>
    <w:uiPriority w:val="99"/>
    <w:semiHidden/>
    <w:unhideWhenUsed/>
    <w:rsid w:val="009862D3"/>
    <w:rPr>
      <w:color w:val="969696" w:themeColor="followedHyperlink"/>
      <w:u w:val="single"/>
    </w:rPr>
  </w:style>
  <w:style w:type="character" w:styleId="afa">
    <w:name w:val="Strong"/>
    <w:basedOn w:val="a0"/>
    <w:uiPriority w:val="22"/>
    <w:qFormat/>
    <w:rsid w:val="0066355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F57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kern w:val="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57A8"/>
    <w:rPr>
      <w:rFonts w:ascii="Courier New" w:eastAsia="Times New Roman" w:hAnsi="Courier New" w:cs="Courier New"/>
      <w:color w:val="auto"/>
    </w:rPr>
  </w:style>
  <w:style w:type="character" w:customStyle="1" w:styleId="10">
    <w:name w:val="Заголовок 1 Знак"/>
    <w:basedOn w:val="a0"/>
    <w:link w:val="1"/>
    <w:uiPriority w:val="9"/>
    <w:rsid w:val="002B6B34"/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paragraph" w:styleId="afb">
    <w:name w:val="header"/>
    <w:basedOn w:val="a"/>
    <w:link w:val="afc"/>
    <w:uiPriority w:val="2"/>
    <w:unhideWhenUsed/>
    <w:rsid w:val="00904712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2"/>
    <w:rsid w:val="00904712"/>
    <w:rPr>
      <w:kern w:val="20"/>
    </w:rPr>
  </w:style>
  <w:style w:type="paragraph" w:styleId="afd">
    <w:name w:val="footer"/>
    <w:basedOn w:val="a"/>
    <w:link w:val="afe"/>
    <w:uiPriority w:val="99"/>
    <w:unhideWhenUsed/>
    <w:rsid w:val="00904712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e">
    <w:name w:val="Нижний колонтитул Знак"/>
    <w:basedOn w:val="a0"/>
    <w:link w:val="afd"/>
    <w:uiPriority w:val="99"/>
    <w:rsid w:val="00904712"/>
    <w:rPr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1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andrey-ione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Andrey-Ionel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ertificate.ithillel.ua/view/41591647/e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5;&#1076;&#1088;&#1077;&#1081;\AppData\Roaming\Microsoft\&#1064;&#1072;&#1073;&#1083;&#1086;&#1085;&#1099;\&#1055;&#1088;&#1086;&#1089;&#1090;&#1086;&#1077;&#1088;&#1077;&#1079;&#1102;&#1084;&#107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B66138FC44842F097B122C6A3F91A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DD5085-CF40-4857-852E-82ABF7F78AB4}"/>
      </w:docPartPr>
      <w:docPartBody>
        <w:p w:rsidR="0011357F" w:rsidRDefault="0011357F">
          <w:pPr>
            <w:pStyle w:val="CB66138FC44842F097B122C6A3F91A5B"/>
          </w:pPr>
          <w:r>
            <w:t>[Почтовый адрес]</w:t>
          </w:r>
        </w:p>
      </w:docPartBody>
    </w:docPart>
    <w:docPart>
      <w:docPartPr>
        <w:name w:val="8FEAAF1FBA6143EAABE5F484AEB2A1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029865-9F91-4309-B1C8-89A02290C7B2}"/>
      </w:docPartPr>
      <w:docPartBody>
        <w:p w:rsidR="0011357F" w:rsidRDefault="0011357F">
          <w:pPr>
            <w:pStyle w:val="8FEAAF1FBA6143EAABE5F484AEB2A151"/>
          </w:pPr>
          <w:r>
            <w:t>[Телефон]</w:t>
          </w:r>
        </w:p>
      </w:docPartBody>
    </w:docPart>
    <w:docPart>
      <w:docPartPr>
        <w:name w:val="8C5B183C60B043B1B3EA0CDB13D264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017500-CCD2-4819-A129-BA9CFAE61BBF}"/>
      </w:docPartPr>
      <w:docPartBody>
        <w:p w:rsidR="0011357F" w:rsidRDefault="0011357F">
          <w:pPr>
            <w:pStyle w:val="8C5B183C60B043B1B3EA0CDB13D26454"/>
          </w:pPr>
          <w:r>
            <w:rPr>
              <w:rStyle w:val="a3"/>
            </w:rPr>
            <w:t>[Электронная почта]</w:t>
          </w:r>
        </w:p>
      </w:docPartBody>
    </w:docPart>
    <w:docPart>
      <w:docPartPr>
        <w:name w:val="8E98D363E22E4EDBAF534D20DFF953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D09C80-46BC-428A-8A88-908867B73AFE}"/>
      </w:docPartPr>
      <w:docPartBody>
        <w:p w:rsidR="0011357F" w:rsidRDefault="0011357F">
          <w:pPr>
            <w:pStyle w:val="8E98D363E22E4EDBAF534D20DFF9538C"/>
          </w:pPr>
          <w:r>
            <w:t>[Ваше имя]</w:t>
          </w:r>
        </w:p>
      </w:docPartBody>
    </w:docPart>
    <w:docPart>
      <w:docPartPr>
        <w:name w:val="5C3BE3764B4940A990ED82EF870AB1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EBB3A2-F5F2-480F-BAEB-EDF0DD69B080}"/>
      </w:docPartPr>
      <w:docPartBody>
        <w:p w:rsidR="0011357F" w:rsidRDefault="0011357F">
          <w:pPr>
            <w:pStyle w:val="5C3BE3764B4940A990ED82EF870AB1A9"/>
          </w:pPr>
          <w:r w:rsidRPr="0092799A">
            <w:rPr>
              <w:rStyle w:val="a5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013C2B400614EC19AE7D75EC14A60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9AA8DA-E438-4E19-812F-DFA9C9849482}"/>
      </w:docPartPr>
      <w:docPartBody>
        <w:p w:rsidR="0011357F" w:rsidRDefault="0011357F">
          <w:pPr>
            <w:pStyle w:val="5013C2B400614EC19AE7D75EC14A60FC"/>
          </w:pPr>
          <w:r>
            <w:rPr>
              <w:rStyle w:val="a5"/>
            </w:rPr>
            <w:t>Введите любое дублирующееся содержимое, включая другие элементы управления содержимым. Этот элемент управления можно также вставлять вокруг строк таблицы, чтобы дублировать части таблицы.</w:t>
          </w:r>
        </w:p>
      </w:docPartBody>
    </w:docPart>
    <w:docPart>
      <w:docPartPr>
        <w:name w:val="688C22AFBF6B47828B5F3B4AE5BDE6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C3679-C5EA-4DF8-BD1B-4BA49EE8DDFE}"/>
      </w:docPartPr>
      <w:docPartBody>
        <w:p w:rsidR="006B5C80" w:rsidRDefault="0011357F" w:rsidP="0011357F">
          <w:pPr>
            <w:pStyle w:val="688C22AFBF6B47828B5F3B4AE5BDE6B2"/>
          </w:pPr>
          <w:r w:rsidRPr="0092799A">
            <w:rPr>
              <w:rStyle w:val="a5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7EE7C83D2EF4D92B46BC5623D02AF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72B9AB-FCC4-436B-B91C-F5C682AC819E}"/>
      </w:docPartPr>
      <w:docPartBody>
        <w:p w:rsidR="006B5C80" w:rsidRDefault="0011357F" w:rsidP="0011357F">
          <w:pPr>
            <w:pStyle w:val="37EE7C83D2EF4D92B46BC5623D02AF9D"/>
          </w:pPr>
          <w:r w:rsidRPr="0092799A">
            <w:rPr>
              <w:rStyle w:val="a5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924FCBC21F44DDD85E6B0B1C19BA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5E133C-3458-4B1F-B79E-9E44A8B23E41}"/>
      </w:docPartPr>
      <w:docPartBody>
        <w:p w:rsidR="006B5C80" w:rsidRDefault="0011357F" w:rsidP="0011357F">
          <w:pPr>
            <w:pStyle w:val="7924FCBC21F44DDD85E6B0B1C19BA33C"/>
          </w:pPr>
          <w:r w:rsidRPr="0092799A">
            <w:rPr>
              <w:rStyle w:val="a5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0992924553E40C88B6B8A89938DFC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38F4F2-ABB0-438E-86C6-4A0332F98439}"/>
      </w:docPartPr>
      <w:docPartBody>
        <w:p w:rsidR="006B5C80" w:rsidRDefault="0011357F" w:rsidP="0011357F">
          <w:pPr>
            <w:pStyle w:val="A0992924553E40C88B6B8A89938DFC67"/>
          </w:pPr>
          <w:r>
            <w:rPr>
              <w:rStyle w:val="a5"/>
            </w:rPr>
            <w:t>Введите любое дублирующееся содержимое, включая другие элементы управления содержимым. Этот элемент управления можно также вставлять вокруг строк таблицы, чтобы дублировать части таблицы.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57F"/>
    <w:rsid w:val="0011357F"/>
    <w:rsid w:val="00124CC9"/>
    <w:rsid w:val="006B5C80"/>
    <w:rsid w:val="00D6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B66138FC44842F097B122C6A3F91A5B">
    <w:name w:val="CB66138FC44842F097B122C6A3F91A5B"/>
  </w:style>
  <w:style w:type="paragraph" w:customStyle="1" w:styleId="77AC2E59D8ED4D9B9D3787FAA57EBA30">
    <w:name w:val="77AC2E59D8ED4D9B9D3787FAA57EBA30"/>
  </w:style>
  <w:style w:type="paragraph" w:customStyle="1" w:styleId="8FEAAF1FBA6143EAABE5F484AEB2A151">
    <w:name w:val="8FEAAF1FBA6143EAABE5F484AEB2A151"/>
  </w:style>
  <w:style w:type="paragraph" w:customStyle="1" w:styleId="DE6FF039770D4EC7BB110BAB081C1625">
    <w:name w:val="DE6FF039770D4EC7BB110BAB081C1625"/>
  </w:style>
  <w:style w:type="character" w:styleId="a3">
    <w:name w:val="Emphasis"/>
    <w:basedOn w:val="a0"/>
    <w:uiPriority w:val="2"/>
    <w:unhideWhenUsed/>
    <w:qFormat/>
    <w:rPr>
      <w:color w:val="5B9BD5" w:themeColor="accent1"/>
    </w:rPr>
  </w:style>
  <w:style w:type="paragraph" w:customStyle="1" w:styleId="8C5B183C60B043B1B3EA0CDB13D26454">
    <w:name w:val="8C5B183C60B043B1B3EA0CDB13D26454"/>
  </w:style>
  <w:style w:type="paragraph" w:customStyle="1" w:styleId="8E98D363E22E4EDBAF534D20DFF9538C">
    <w:name w:val="8E98D363E22E4EDBAF534D20DFF9538C"/>
  </w:style>
  <w:style w:type="paragraph" w:customStyle="1" w:styleId="0D245D09948743FDA7544B4F38DADDB2">
    <w:name w:val="0D245D09948743FDA7544B4F38DADDB2"/>
  </w:style>
  <w:style w:type="paragraph" w:customStyle="1" w:styleId="a4">
    <w:name w:val="Текст резюме"/>
    <w:basedOn w:val="a"/>
    <w:qFormat/>
    <w:rsid w:val="0011357F"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37C44ED1D8584ECDAC3FAEEC0F76E9F9">
    <w:name w:val="37C44ED1D8584ECDAC3FAEEC0F76E9F9"/>
  </w:style>
  <w:style w:type="character" w:styleId="a5">
    <w:name w:val="Placeholder Text"/>
    <w:basedOn w:val="a0"/>
    <w:uiPriority w:val="99"/>
    <w:semiHidden/>
    <w:rsid w:val="006B5C80"/>
    <w:rPr>
      <w:color w:val="808080"/>
    </w:rPr>
  </w:style>
  <w:style w:type="paragraph" w:customStyle="1" w:styleId="5C3BE3764B4940A990ED82EF870AB1A9">
    <w:name w:val="5C3BE3764B4940A990ED82EF870AB1A9"/>
  </w:style>
  <w:style w:type="paragraph" w:customStyle="1" w:styleId="5013C2B400614EC19AE7D75EC14A60FC">
    <w:name w:val="5013C2B400614EC19AE7D75EC14A60FC"/>
  </w:style>
  <w:style w:type="paragraph" w:customStyle="1" w:styleId="15892EBC800E4F46A3A18BBC2B8FDD0C">
    <w:name w:val="15892EBC800E4F46A3A18BBC2B8FDD0C"/>
  </w:style>
  <w:style w:type="paragraph" w:customStyle="1" w:styleId="E49BB3DAF1DA4BDFA0DBC06CE1665757">
    <w:name w:val="E49BB3DAF1DA4BDFA0DBC06CE1665757"/>
  </w:style>
  <w:style w:type="paragraph" w:customStyle="1" w:styleId="2D01559C18D24BCCA9F5749833019B19">
    <w:name w:val="2D01559C18D24BCCA9F5749833019B19"/>
  </w:style>
  <w:style w:type="paragraph" w:customStyle="1" w:styleId="9E27E42B87474F489A24B56B8513B529">
    <w:name w:val="9E27E42B87474F489A24B56B8513B529"/>
  </w:style>
  <w:style w:type="paragraph" w:customStyle="1" w:styleId="2B6FCA8ACE8E4C1E8C4E11F1C391E2F3">
    <w:name w:val="2B6FCA8ACE8E4C1E8C4E11F1C391E2F3"/>
  </w:style>
  <w:style w:type="paragraph" w:customStyle="1" w:styleId="A95D2FA61D7E4652A0084712B9F20EF5">
    <w:name w:val="A95D2FA61D7E4652A0084712B9F20EF5"/>
  </w:style>
  <w:style w:type="paragraph" w:customStyle="1" w:styleId="3B9C792A0B2E4F45BF27B5432B685627">
    <w:name w:val="3B9C792A0B2E4F45BF27B5432B685627"/>
  </w:style>
  <w:style w:type="paragraph" w:customStyle="1" w:styleId="3CA30977ED5E4A6494B3E3B1B0338F7B">
    <w:name w:val="3CA30977ED5E4A6494B3E3B1B0338F7B"/>
  </w:style>
  <w:style w:type="paragraph" w:customStyle="1" w:styleId="AA290D72C7AD41079C05004093251754">
    <w:name w:val="AA290D72C7AD41079C05004093251754"/>
  </w:style>
  <w:style w:type="paragraph" w:customStyle="1" w:styleId="70BC65E4A6D5446696275E7431C17689">
    <w:name w:val="70BC65E4A6D5446696275E7431C17689"/>
  </w:style>
  <w:style w:type="paragraph" w:customStyle="1" w:styleId="52D55F14FCE942CE935FAAAF6B9B8EF0">
    <w:name w:val="52D55F14FCE942CE935FAAAF6B9B8EF0"/>
    <w:rsid w:val="0011357F"/>
  </w:style>
  <w:style w:type="paragraph" w:customStyle="1" w:styleId="A940914E673943A5952A4B1E015B9F72">
    <w:name w:val="A940914E673943A5952A4B1E015B9F72"/>
    <w:rsid w:val="0011357F"/>
  </w:style>
  <w:style w:type="paragraph" w:customStyle="1" w:styleId="38364782F860413DB7185DD831E5F0B7">
    <w:name w:val="38364782F860413DB7185DD831E5F0B7"/>
    <w:rsid w:val="0011357F"/>
  </w:style>
  <w:style w:type="paragraph" w:customStyle="1" w:styleId="95934ED154664911B500DE6A6C62EE74">
    <w:name w:val="95934ED154664911B500DE6A6C62EE74"/>
    <w:rsid w:val="0011357F"/>
  </w:style>
  <w:style w:type="paragraph" w:customStyle="1" w:styleId="1828BCDBEBDD493896EB7E632BD996BD">
    <w:name w:val="1828BCDBEBDD493896EB7E632BD996BD"/>
    <w:rsid w:val="0011357F"/>
  </w:style>
  <w:style w:type="paragraph" w:customStyle="1" w:styleId="101BF78FB68743028CCD4C8EED1E4D61">
    <w:name w:val="101BF78FB68743028CCD4C8EED1E4D61"/>
    <w:rsid w:val="0011357F"/>
  </w:style>
  <w:style w:type="paragraph" w:customStyle="1" w:styleId="6A567C5B65214417A4A9AE3CEBB271F0">
    <w:name w:val="6A567C5B65214417A4A9AE3CEBB271F0"/>
    <w:rsid w:val="0011357F"/>
  </w:style>
  <w:style w:type="paragraph" w:customStyle="1" w:styleId="6296DDDF233947AE9EFADB0345E00597">
    <w:name w:val="6296DDDF233947AE9EFADB0345E00597"/>
    <w:rsid w:val="0011357F"/>
  </w:style>
  <w:style w:type="paragraph" w:customStyle="1" w:styleId="8FF7A004438B459F930D509D3806BF64">
    <w:name w:val="8FF7A004438B459F930D509D3806BF64"/>
    <w:rsid w:val="0011357F"/>
  </w:style>
  <w:style w:type="paragraph" w:customStyle="1" w:styleId="C49989521D74499CA0E24B2114461226">
    <w:name w:val="C49989521D74499CA0E24B2114461226"/>
    <w:rsid w:val="0011357F"/>
  </w:style>
  <w:style w:type="paragraph" w:customStyle="1" w:styleId="6E5EF2E38E824459806455476C46CFA5">
    <w:name w:val="6E5EF2E38E824459806455476C46CFA5"/>
    <w:rsid w:val="0011357F"/>
  </w:style>
  <w:style w:type="paragraph" w:customStyle="1" w:styleId="24FDEE1C67DB4C478F127AC861E484AE">
    <w:name w:val="24FDEE1C67DB4C478F127AC861E484AE"/>
    <w:rsid w:val="0011357F"/>
  </w:style>
  <w:style w:type="paragraph" w:customStyle="1" w:styleId="03DAAD110F52484D8D4B585DC12847BD">
    <w:name w:val="03DAAD110F52484D8D4B585DC12847BD"/>
    <w:rsid w:val="0011357F"/>
  </w:style>
  <w:style w:type="paragraph" w:customStyle="1" w:styleId="C353295945154C06A282FDC7B9E6CFB9">
    <w:name w:val="C353295945154C06A282FDC7B9E6CFB9"/>
    <w:rsid w:val="0011357F"/>
  </w:style>
  <w:style w:type="paragraph" w:customStyle="1" w:styleId="24C38D40D2C842869DFC4D8B695D995F">
    <w:name w:val="24C38D40D2C842869DFC4D8B695D995F"/>
    <w:rsid w:val="0011357F"/>
  </w:style>
  <w:style w:type="paragraph" w:customStyle="1" w:styleId="554345F0D38E4A268241434606965B20">
    <w:name w:val="554345F0D38E4A268241434606965B20"/>
    <w:rsid w:val="0011357F"/>
  </w:style>
  <w:style w:type="paragraph" w:customStyle="1" w:styleId="3C8F19E8EF1C496B85BE019F5306F24F">
    <w:name w:val="3C8F19E8EF1C496B85BE019F5306F24F"/>
    <w:rsid w:val="0011357F"/>
  </w:style>
  <w:style w:type="paragraph" w:customStyle="1" w:styleId="6DAA087B25D9466A82C16FA09603E62C">
    <w:name w:val="6DAA087B25D9466A82C16FA09603E62C"/>
    <w:rsid w:val="0011357F"/>
  </w:style>
  <w:style w:type="paragraph" w:customStyle="1" w:styleId="8B9FC6511D3E4C92B385C2F5A31F509C">
    <w:name w:val="8B9FC6511D3E4C92B385C2F5A31F509C"/>
    <w:rsid w:val="0011357F"/>
  </w:style>
  <w:style w:type="paragraph" w:customStyle="1" w:styleId="C46885F52F874B8D98EC73E067945DE6">
    <w:name w:val="C46885F52F874B8D98EC73E067945DE6"/>
    <w:rsid w:val="0011357F"/>
  </w:style>
  <w:style w:type="paragraph" w:customStyle="1" w:styleId="211DBD60F90C45709333A83B6049D5E9">
    <w:name w:val="211DBD60F90C45709333A83B6049D5E9"/>
    <w:rsid w:val="0011357F"/>
  </w:style>
  <w:style w:type="paragraph" w:customStyle="1" w:styleId="8D5067EE3493483AB1E5B124FB2F8C2D">
    <w:name w:val="8D5067EE3493483AB1E5B124FB2F8C2D"/>
    <w:rsid w:val="0011357F"/>
  </w:style>
  <w:style w:type="paragraph" w:customStyle="1" w:styleId="C6D32A4B386A4290A1BFC5BBEB162BFB">
    <w:name w:val="C6D32A4B386A4290A1BFC5BBEB162BFB"/>
    <w:rsid w:val="0011357F"/>
  </w:style>
  <w:style w:type="paragraph" w:customStyle="1" w:styleId="CF68E4AAC9774A2C903D6155AFAFFDAA">
    <w:name w:val="CF68E4AAC9774A2C903D6155AFAFFDAA"/>
    <w:rsid w:val="0011357F"/>
  </w:style>
  <w:style w:type="paragraph" w:customStyle="1" w:styleId="996720D7EA7D4B7F932A4E37A4243E24">
    <w:name w:val="996720D7EA7D4B7F932A4E37A4243E24"/>
    <w:rsid w:val="0011357F"/>
  </w:style>
  <w:style w:type="paragraph" w:customStyle="1" w:styleId="EA658D6564614CE2961A34D9E7EB809E">
    <w:name w:val="EA658D6564614CE2961A34D9E7EB809E"/>
    <w:rsid w:val="0011357F"/>
  </w:style>
  <w:style w:type="paragraph" w:customStyle="1" w:styleId="2FB3028EE60B4B2896B1D0E5725CB3EF">
    <w:name w:val="2FB3028EE60B4B2896B1D0E5725CB3EF"/>
    <w:rsid w:val="0011357F"/>
  </w:style>
  <w:style w:type="paragraph" w:customStyle="1" w:styleId="919BDF428B4F4BE08E74116F46718894">
    <w:name w:val="919BDF428B4F4BE08E74116F46718894"/>
    <w:rsid w:val="0011357F"/>
  </w:style>
  <w:style w:type="paragraph" w:customStyle="1" w:styleId="DBAEA89374664EF58673B73F6BF88CDA">
    <w:name w:val="DBAEA89374664EF58673B73F6BF88CDA"/>
    <w:rsid w:val="0011357F"/>
  </w:style>
  <w:style w:type="paragraph" w:customStyle="1" w:styleId="5B95988DCFA04EDE8D824C18CE790DE2">
    <w:name w:val="5B95988DCFA04EDE8D824C18CE790DE2"/>
    <w:rsid w:val="0011357F"/>
  </w:style>
  <w:style w:type="paragraph" w:customStyle="1" w:styleId="D552D501C1204FE9A24969562AC894FD">
    <w:name w:val="D552D501C1204FE9A24969562AC894FD"/>
    <w:rsid w:val="0011357F"/>
  </w:style>
  <w:style w:type="paragraph" w:customStyle="1" w:styleId="92FC05792CFD45EEA9C0BF6825FA2F8F">
    <w:name w:val="92FC05792CFD45EEA9C0BF6825FA2F8F"/>
    <w:rsid w:val="0011357F"/>
  </w:style>
  <w:style w:type="paragraph" w:customStyle="1" w:styleId="1F3C052E440B4E9DA2A71378322BF0FE">
    <w:name w:val="1F3C052E440B4E9DA2A71378322BF0FE"/>
    <w:rsid w:val="0011357F"/>
  </w:style>
  <w:style w:type="paragraph" w:customStyle="1" w:styleId="0ED31ACC66C842269E787A9C1714EF74">
    <w:name w:val="0ED31ACC66C842269E787A9C1714EF74"/>
    <w:rsid w:val="0011357F"/>
  </w:style>
  <w:style w:type="paragraph" w:customStyle="1" w:styleId="31D4522A9B744A78A4D04D135B003FEB">
    <w:name w:val="31D4522A9B744A78A4D04D135B003FEB"/>
    <w:rsid w:val="0011357F"/>
  </w:style>
  <w:style w:type="paragraph" w:customStyle="1" w:styleId="41652B1AAE234C1DA1410840BBE1A7AD">
    <w:name w:val="41652B1AAE234C1DA1410840BBE1A7AD"/>
    <w:rsid w:val="0011357F"/>
  </w:style>
  <w:style w:type="paragraph" w:customStyle="1" w:styleId="E09E8C16F0E040BDB85EDD2C05F8100E">
    <w:name w:val="E09E8C16F0E040BDB85EDD2C05F8100E"/>
    <w:rsid w:val="0011357F"/>
  </w:style>
  <w:style w:type="paragraph" w:customStyle="1" w:styleId="257601C28E1A4BAEA86B23E25964C3E0">
    <w:name w:val="257601C28E1A4BAEA86B23E25964C3E0"/>
    <w:rsid w:val="0011357F"/>
  </w:style>
  <w:style w:type="paragraph" w:customStyle="1" w:styleId="EE469C497CEB4FFE89A964D6D5AF35D6">
    <w:name w:val="EE469C497CEB4FFE89A964D6D5AF35D6"/>
    <w:rsid w:val="0011357F"/>
  </w:style>
  <w:style w:type="paragraph" w:customStyle="1" w:styleId="A4558E3C0D284AB0B1154C885B9D50EA">
    <w:name w:val="A4558E3C0D284AB0B1154C885B9D50EA"/>
    <w:rsid w:val="0011357F"/>
  </w:style>
  <w:style w:type="paragraph" w:customStyle="1" w:styleId="EE2CDD36B345434CAEB5B99BBE9A134E">
    <w:name w:val="EE2CDD36B345434CAEB5B99BBE9A134E"/>
    <w:rsid w:val="0011357F"/>
  </w:style>
  <w:style w:type="paragraph" w:customStyle="1" w:styleId="B8B1E45D19CA46408D07C23D97635270">
    <w:name w:val="B8B1E45D19CA46408D07C23D97635270"/>
    <w:rsid w:val="0011357F"/>
  </w:style>
  <w:style w:type="paragraph" w:customStyle="1" w:styleId="589DA518659F4F849612057C60EE53B8">
    <w:name w:val="589DA518659F4F849612057C60EE53B8"/>
    <w:rsid w:val="0011357F"/>
  </w:style>
  <w:style w:type="paragraph" w:customStyle="1" w:styleId="175A634476D8457EAD31FD4393C1773A">
    <w:name w:val="175A634476D8457EAD31FD4393C1773A"/>
    <w:rsid w:val="0011357F"/>
  </w:style>
  <w:style w:type="paragraph" w:customStyle="1" w:styleId="5DB2424AFCD44811BF44E1A679D62505">
    <w:name w:val="5DB2424AFCD44811BF44E1A679D62505"/>
    <w:rsid w:val="0011357F"/>
  </w:style>
  <w:style w:type="paragraph" w:customStyle="1" w:styleId="EC079F0FD86F4806AF9C0378CD73E4B6">
    <w:name w:val="EC079F0FD86F4806AF9C0378CD73E4B6"/>
    <w:rsid w:val="0011357F"/>
  </w:style>
  <w:style w:type="paragraph" w:customStyle="1" w:styleId="68115900495C4380B00E89CA06B78418">
    <w:name w:val="68115900495C4380B00E89CA06B78418"/>
    <w:rsid w:val="0011357F"/>
  </w:style>
  <w:style w:type="paragraph" w:customStyle="1" w:styleId="7C69B1CFB4AB488F984D2F6AA669489E">
    <w:name w:val="7C69B1CFB4AB488F984D2F6AA669489E"/>
    <w:rsid w:val="0011357F"/>
  </w:style>
  <w:style w:type="paragraph" w:customStyle="1" w:styleId="BAA05D1D65C7474CB45E497FED26A277">
    <w:name w:val="BAA05D1D65C7474CB45E497FED26A277"/>
    <w:rsid w:val="0011357F"/>
  </w:style>
  <w:style w:type="paragraph" w:customStyle="1" w:styleId="A96144B9164A4303947485B998F2FEF9">
    <w:name w:val="A96144B9164A4303947485B998F2FEF9"/>
    <w:rsid w:val="0011357F"/>
  </w:style>
  <w:style w:type="paragraph" w:customStyle="1" w:styleId="A2820EA9EB4642A299EFC01FD0A67F23">
    <w:name w:val="A2820EA9EB4642A299EFC01FD0A67F23"/>
    <w:rsid w:val="0011357F"/>
  </w:style>
  <w:style w:type="paragraph" w:customStyle="1" w:styleId="D62EC8DE22834F8DB63FA9BE616A6976">
    <w:name w:val="D62EC8DE22834F8DB63FA9BE616A6976"/>
    <w:rsid w:val="0011357F"/>
  </w:style>
  <w:style w:type="paragraph" w:customStyle="1" w:styleId="7F5983572B224CDFBBA431BF1FB5E624">
    <w:name w:val="7F5983572B224CDFBBA431BF1FB5E624"/>
    <w:rsid w:val="0011357F"/>
  </w:style>
  <w:style w:type="paragraph" w:customStyle="1" w:styleId="828B95A46B15479F8EA80AAAAC8D1C3C">
    <w:name w:val="828B95A46B15479F8EA80AAAAC8D1C3C"/>
    <w:rsid w:val="0011357F"/>
  </w:style>
  <w:style w:type="paragraph" w:customStyle="1" w:styleId="9CB1F233D45D46A08F6F469A4E193B8A">
    <w:name w:val="9CB1F233D45D46A08F6F469A4E193B8A"/>
    <w:rsid w:val="0011357F"/>
  </w:style>
  <w:style w:type="paragraph" w:customStyle="1" w:styleId="840F2F1238BF4C29A47626D7F5DE1BC9">
    <w:name w:val="840F2F1238BF4C29A47626D7F5DE1BC9"/>
    <w:rsid w:val="0011357F"/>
  </w:style>
  <w:style w:type="paragraph" w:customStyle="1" w:styleId="1B3F1972B576456EAE2F5A8B75E1A09B">
    <w:name w:val="1B3F1972B576456EAE2F5A8B75E1A09B"/>
    <w:rsid w:val="0011357F"/>
  </w:style>
  <w:style w:type="paragraph" w:customStyle="1" w:styleId="2A5104EF698F4E5CAB628C22BF1CD224">
    <w:name w:val="2A5104EF698F4E5CAB628C22BF1CD224"/>
    <w:rsid w:val="0011357F"/>
  </w:style>
  <w:style w:type="paragraph" w:customStyle="1" w:styleId="D67E9CFFDEAA405C84128CD7E6E776CC">
    <w:name w:val="D67E9CFFDEAA405C84128CD7E6E776CC"/>
    <w:rsid w:val="0011357F"/>
  </w:style>
  <w:style w:type="paragraph" w:customStyle="1" w:styleId="D08918053006474EA97271CCDC64A35F">
    <w:name w:val="D08918053006474EA97271CCDC64A35F"/>
    <w:rsid w:val="0011357F"/>
  </w:style>
  <w:style w:type="paragraph" w:customStyle="1" w:styleId="AECE6A59DFA845DBAF81E922122CF6D2">
    <w:name w:val="AECE6A59DFA845DBAF81E922122CF6D2"/>
    <w:rsid w:val="0011357F"/>
  </w:style>
  <w:style w:type="paragraph" w:customStyle="1" w:styleId="87F1C308AA97400080F7BD4A426489D8">
    <w:name w:val="87F1C308AA97400080F7BD4A426489D8"/>
    <w:rsid w:val="0011357F"/>
  </w:style>
  <w:style w:type="paragraph" w:customStyle="1" w:styleId="CB723664545247D3B779E57BE3828565">
    <w:name w:val="CB723664545247D3B779E57BE3828565"/>
    <w:rsid w:val="0011357F"/>
  </w:style>
  <w:style w:type="paragraph" w:customStyle="1" w:styleId="3812DE524A174FEB98521D7087B132A7">
    <w:name w:val="3812DE524A174FEB98521D7087B132A7"/>
    <w:rsid w:val="0011357F"/>
  </w:style>
  <w:style w:type="paragraph" w:customStyle="1" w:styleId="EFB8A77E795545DC9057E067B11952F7">
    <w:name w:val="EFB8A77E795545DC9057E067B11952F7"/>
    <w:rsid w:val="0011357F"/>
  </w:style>
  <w:style w:type="paragraph" w:customStyle="1" w:styleId="588DCD8640154D3B81A46FBBC56E9FA7">
    <w:name w:val="588DCD8640154D3B81A46FBBC56E9FA7"/>
    <w:rsid w:val="0011357F"/>
  </w:style>
  <w:style w:type="paragraph" w:customStyle="1" w:styleId="C876C522B9F542BDBF2C6BB32818A006">
    <w:name w:val="C876C522B9F542BDBF2C6BB32818A006"/>
    <w:rsid w:val="0011357F"/>
  </w:style>
  <w:style w:type="paragraph" w:customStyle="1" w:styleId="8F5DFB462120471783623998CC770576">
    <w:name w:val="8F5DFB462120471783623998CC770576"/>
    <w:rsid w:val="0011357F"/>
  </w:style>
  <w:style w:type="paragraph" w:customStyle="1" w:styleId="313F264221D04B708A748CEF5E09C92E">
    <w:name w:val="313F264221D04B708A748CEF5E09C92E"/>
    <w:rsid w:val="0011357F"/>
  </w:style>
  <w:style w:type="paragraph" w:customStyle="1" w:styleId="65E3F862C0F74FA9AEE9F67CA7A2C98F">
    <w:name w:val="65E3F862C0F74FA9AEE9F67CA7A2C98F"/>
    <w:rsid w:val="0011357F"/>
  </w:style>
  <w:style w:type="paragraph" w:customStyle="1" w:styleId="EBE16FC2882647ECAC43A94BF21109B4">
    <w:name w:val="EBE16FC2882647ECAC43A94BF21109B4"/>
    <w:rsid w:val="0011357F"/>
  </w:style>
  <w:style w:type="paragraph" w:customStyle="1" w:styleId="AEB55E773A214D4B8A3D35437CEE1B87">
    <w:name w:val="AEB55E773A214D4B8A3D35437CEE1B87"/>
    <w:rsid w:val="0011357F"/>
  </w:style>
  <w:style w:type="paragraph" w:customStyle="1" w:styleId="7975C5972930477A85BE06C5A84A3CFA">
    <w:name w:val="7975C5972930477A85BE06C5A84A3CFA"/>
    <w:rsid w:val="0011357F"/>
  </w:style>
  <w:style w:type="paragraph" w:customStyle="1" w:styleId="A22E0EFD23064258AB7FB1CF96F502A4">
    <w:name w:val="A22E0EFD23064258AB7FB1CF96F502A4"/>
    <w:rsid w:val="0011357F"/>
  </w:style>
  <w:style w:type="paragraph" w:customStyle="1" w:styleId="CE80F98A0A88412A9AF8E3CFC9F42A92">
    <w:name w:val="CE80F98A0A88412A9AF8E3CFC9F42A92"/>
    <w:rsid w:val="0011357F"/>
  </w:style>
  <w:style w:type="paragraph" w:customStyle="1" w:styleId="54D3DE252AED4409B434BA3CFD03E0F0">
    <w:name w:val="54D3DE252AED4409B434BA3CFD03E0F0"/>
    <w:rsid w:val="0011357F"/>
  </w:style>
  <w:style w:type="paragraph" w:customStyle="1" w:styleId="C3194227312A41598DA55F87967AE018">
    <w:name w:val="C3194227312A41598DA55F87967AE018"/>
    <w:rsid w:val="0011357F"/>
  </w:style>
  <w:style w:type="paragraph" w:customStyle="1" w:styleId="D230CFA2698548559F7200E655B365C1">
    <w:name w:val="D230CFA2698548559F7200E655B365C1"/>
    <w:rsid w:val="0011357F"/>
  </w:style>
  <w:style w:type="paragraph" w:customStyle="1" w:styleId="67DAE27CB6C641B288A9104D589725D3">
    <w:name w:val="67DAE27CB6C641B288A9104D589725D3"/>
    <w:rsid w:val="0011357F"/>
  </w:style>
  <w:style w:type="paragraph" w:customStyle="1" w:styleId="8715E7BECC854FA1A05AC908283D2F27">
    <w:name w:val="8715E7BECC854FA1A05AC908283D2F27"/>
    <w:rsid w:val="0011357F"/>
  </w:style>
  <w:style w:type="paragraph" w:customStyle="1" w:styleId="13FB91CDBDF4455C9BBE70579073BE65">
    <w:name w:val="13FB91CDBDF4455C9BBE70579073BE65"/>
    <w:rsid w:val="0011357F"/>
  </w:style>
  <w:style w:type="paragraph" w:customStyle="1" w:styleId="58E8623D40A04ECE830B94D7A68DCAE2">
    <w:name w:val="58E8623D40A04ECE830B94D7A68DCAE2"/>
    <w:rsid w:val="0011357F"/>
  </w:style>
  <w:style w:type="paragraph" w:customStyle="1" w:styleId="A255BFB735594E1CBC9970AAD4555D3F">
    <w:name w:val="A255BFB735594E1CBC9970AAD4555D3F"/>
    <w:rsid w:val="0011357F"/>
  </w:style>
  <w:style w:type="paragraph" w:customStyle="1" w:styleId="A66A10E54C3748F1B5F1E8569D3D8936">
    <w:name w:val="A66A10E54C3748F1B5F1E8569D3D8936"/>
    <w:rsid w:val="0011357F"/>
  </w:style>
  <w:style w:type="paragraph" w:customStyle="1" w:styleId="8DAC546DB701421684AE3152CEDBD6BC">
    <w:name w:val="8DAC546DB701421684AE3152CEDBD6BC"/>
    <w:rsid w:val="0011357F"/>
  </w:style>
  <w:style w:type="paragraph" w:customStyle="1" w:styleId="EDBE552B617E4DA296893DEBE6D2433D">
    <w:name w:val="EDBE552B617E4DA296893DEBE6D2433D"/>
    <w:rsid w:val="0011357F"/>
  </w:style>
  <w:style w:type="paragraph" w:customStyle="1" w:styleId="417414D2C42345FD9A87373CA0CC002A">
    <w:name w:val="417414D2C42345FD9A87373CA0CC002A"/>
    <w:rsid w:val="0011357F"/>
  </w:style>
  <w:style w:type="paragraph" w:customStyle="1" w:styleId="3C6E5F988359496893050E51E22ADDAD">
    <w:name w:val="3C6E5F988359496893050E51E22ADDAD"/>
    <w:rsid w:val="0011357F"/>
  </w:style>
  <w:style w:type="paragraph" w:customStyle="1" w:styleId="2D25412F746544CB968DACF290571528">
    <w:name w:val="2D25412F746544CB968DACF290571528"/>
    <w:rsid w:val="0011357F"/>
  </w:style>
  <w:style w:type="paragraph" w:customStyle="1" w:styleId="A3D6D849ABB94EB3910191365C36F3F5">
    <w:name w:val="A3D6D849ABB94EB3910191365C36F3F5"/>
    <w:rsid w:val="0011357F"/>
  </w:style>
  <w:style w:type="paragraph" w:customStyle="1" w:styleId="33361940FC4F46B486B517C2162CB200">
    <w:name w:val="33361940FC4F46B486B517C2162CB200"/>
    <w:rsid w:val="0011357F"/>
  </w:style>
  <w:style w:type="paragraph" w:customStyle="1" w:styleId="2477A2ABEE964454ACE7989D2209E1D5">
    <w:name w:val="2477A2ABEE964454ACE7989D2209E1D5"/>
    <w:rsid w:val="0011357F"/>
  </w:style>
  <w:style w:type="paragraph" w:customStyle="1" w:styleId="0631DF293A9C4CC78270E4AC9911EEDF">
    <w:name w:val="0631DF293A9C4CC78270E4AC9911EEDF"/>
    <w:rsid w:val="0011357F"/>
  </w:style>
  <w:style w:type="paragraph" w:customStyle="1" w:styleId="AF3A6B2D263247A3A7BAB373992E35AB">
    <w:name w:val="AF3A6B2D263247A3A7BAB373992E35AB"/>
    <w:rsid w:val="0011357F"/>
  </w:style>
  <w:style w:type="paragraph" w:customStyle="1" w:styleId="7D67F8FC0AFA40D0BFE72C69EDDAD337">
    <w:name w:val="7D67F8FC0AFA40D0BFE72C69EDDAD337"/>
    <w:rsid w:val="0011357F"/>
  </w:style>
  <w:style w:type="paragraph" w:customStyle="1" w:styleId="1874E744DFA84DD3A635101FDB5DB4A5">
    <w:name w:val="1874E744DFA84DD3A635101FDB5DB4A5"/>
    <w:rsid w:val="0011357F"/>
  </w:style>
  <w:style w:type="paragraph" w:customStyle="1" w:styleId="053C2D1F355840A3909A52BEC9B226C4">
    <w:name w:val="053C2D1F355840A3909A52BEC9B226C4"/>
    <w:rsid w:val="0011357F"/>
  </w:style>
  <w:style w:type="paragraph" w:customStyle="1" w:styleId="35485095EFF24B5FB628C35AC6EB2B1F">
    <w:name w:val="35485095EFF24B5FB628C35AC6EB2B1F"/>
    <w:rsid w:val="0011357F"/>
  </w:style>
  <w:style w:type="paragraph" w:customStyle="1" w:styleId="4B44D533FE5F42FE9DE762B8DF1220E9">
    <w:name w:val="4B44D533FE5F42FE9DE762B8DF1220E9"/>
    <w:rsid w:val="0011357F"/>
  </w:style>
  <w:style w:type="paragraph" w:customStyle="1" w:styleId="F5012DDB4BB747D69F328DB0768BF669">
    <w:name w:val="F5012DDB4BB747D69F328DB0768BF669"/>
    <w:rsid w:val="0011357F"/>
  </w:style>
  <w:style w:type="paragraph" w:customStyle="1" w:styleId="AF294D96015E4733907A52BDE10505AA">
    <w:name w:val="AF294D96015E4733907A52BDE10505AA"/>
    <w:rsid w:val="0011357F"/>
  </w:style>
  <w:style w:type="paragraph" w:customStyle="1" w:styleId="3888C15FE58E48AD883FBD1FC80B0503">
    <w:name w:val="3888C15FE58E48AD883FBD1FC80B0503"/>
    <w:rsid w:val="0011357F"/>
  </w:style>
  <w:style w:type="paragraph" w:customStyle="1" w:styleId="9767F34D6ED34586B394A74BF4A8C47C">
    <w:name w:val="9767F34D6ED34586B394A74BF4A8C47C"/>
    <w:rsid w:val="0011357F"/>
  </w:style>
  <w:style w:type="paragraph" w:customStyle="1" w:styleId="3BE0B43BD6C14E97B86D4C68E444DEF5">
    <w:name w:val="3BE0B43BD6C14E97B86D4C68E444DEF5"/>
    <w:rsid w:val="0011357F"/>
  </w:style>
  <w:style w:type="paragraph" w:customStyle="1" w:styleId="D8BE51AB05A14D1992050BE676A8EDEB">
    <w:name w:val="D8BE51AB05A14D1992050BE676A8EDEB"/>
    <w:rsid w:val="0011357F"/>
  </w:style>
  <w:style w:type="paragraph" w:customStyle="1" w:styleId="6875EA8FE27945ACA17BB46A00FDD005">
    <w:name w:val="6875EA8FE27945ACA17BB46A00FDD005"/>
    <w:rsid w:val="0011357F"/>
  </w:style>
  <w:style w:type="paragraph" w:customStyle="1" w:styleId="8A035E2359C64D7DAC69385B2D9D3203">
    <w:name w:val="8A035E2359C64D7DAC69385B2D9D3203"/>
    <w:rsid w:val="0011357F"/>
  </w:style>
  <w:style w:type="paragraph" w:customStyle="1" w:styleId="E0FFC9650A1445C196AAFC42BA39ED44">
    <w:name w:val="E0FFC9650A1445C196AAFC42BA39ED44"/>
    <w:rsid w:val="0011357F"/>
  </w:style>
  <w:style w:type="paragraph" w:customStyle="1" w:styleId="A2A94FE3595340E5871AB5057C4C2F2B">
    <w:name w:val="A2A94FE3595340E5871AB5057C4C2F2B"/>
    <w:rsid w:val="0011357F"/>
  </w:style>
  <w:style w:type="paragraph" w:customStyle="1" w:styleId="B5B3143EA41C40D2A88847D713E4C5DD">
    <w:name w:val="B5B3143EA41C40D2A88847D713E4C5DD"/>
    <w:rsid w:val="0011357F"/>
  </w:style>
  <w:style w:type="paragraph" w:customStyle="1" w:styleId="CCF06BEB46304CCCAFD4A0FE0594FF24">
    <w:name w:val="CCF06BEB46304CCCAFD4A0FE0594FF24"/>
    <w:rsid w:val="0011357F"/>
  </w:style>
  <w:style w:type="paragraph" w:customStyle="1" w:styleId="E0FD2B87B2C24B599B6E67B5654D8345">
    <w:name w:val="E0FD2B87B2C24B599B6E67B5654D8345"/>
    <w:rsid w:val="0011357F"/>
  </w:style>
  <w:style w:type="paragraph" w:customStyle="1" w:styleId="50B6D205CFE04A10A5E22AE7C95D83AE">
    <w:name w:val="50B6D205CFE04A10A5E22AE7C95D83AE"/>
    <w:rsid w:val="0011357F"/>
  </w:style>
  <w:style w:type="paragraph" w:customStyle="1" w:styleId="8728428FC59C4BCF9D4BA5A42A3014F5">
    <w:name w:val="8728428FC59C4BCF9D4BA5A42A3014F5"/>
    <w:rsid w:val="0011357F"/>
  </w:style>
  <w:style w:type="paragraph" w:customStyle="1" w:styleId="2A95BB7CDA0C4D6295FAC38EA8E46937">
    <w:name w:val="2A95BB7CDA0C4D6295FAC38EA8E46937"/>
    <w:rsid w:val="0011357F"/>
  </w:style>
  <w:style w:type="paragraph" w:customStyle="1" w:styleId="019E8CA01F7A44A4B9B9F0F2193F4097">
    <w:name w:val="019E8CA01F7A44A4B9B9F0F2193F4097"/>
    <w:rsid w:val="0011357F"/>
  </w:style>
  <w:style w:type="paragraph" w:customStyle="1" w:styleId="31A049397D724A80885294FF777BE646">
    <w:name w:val="31A049397D724A80885294FF777BE646"/>
    <w:rsid w:val="0011357F"/>
  </w:style>
  <w:style w:type="paragraph" w:customStyle="1" w:styleId="C3BDBD1EEDF24E6B9BAAA88DDADB45AE">
    <w:name w:val="C3BDBD1EEDF24E6B9BAAA88DDADB45AE"/>
    <w:rsid w:val="0011357F"/>
  </w:style>
  <w:style w:type="paragraph" w:customStyle="1" w:styleId="9C1AFB5CAFEE4226ADEDB0B9AE6F8045">
    <w:name w:val="9C1AFB5CAFEE4226ADEDB0B9AE6F8045"/>
    <w:rsid w:val="0011357F"/>
  </w:style>
  <w:style w:type="paragraph" w:customStyle="1" w:styleId="7533574268BA43589F124C7685AD14F2">
    <w:name w:val="7533574268BA43589F124C7685AD14F2"/>
    <w:rsid w:val="0011357F"/>
  </w:style>
  <w:style w:type="paragraph" w:customStyle="1" w:styleId="9C0865AE710447D1BD9A80A75E45F273">
    <w:name w:val="9C0865AE710447D1BD9A80A75E45F273"/>
    <w:rsid w:val="0011357F"/>
  </w:style>
  <w:style w:type="paragraph" w:customStyle="1" w:styleId="5ACD3FE06F094C1D9FFACD55569D8860">
    <w:name w:val="5ACD3FE06F094C1D9FFACD55569D8860"/>
    <w:rsid w:val="0011357F"/>
  </w:style>
  <w:style w:type="paragraph" w:customStyle="1" w:styleId="694A885C15DF45FF9E74589E405BC96E">
    <w:name w:val="694A885C15DF45FF9E74589E405BC96E"/>
    <w:rsid w:val="0011357F"/>
  </w:style>
  <w:style w:type="paragraph" w:customStyle="1" w:styleId="DCFFE341ED03406AADC8D62B807FA74C">
    <w:name w:val="DCFFE341ED03406AADC8D62B807FA74C"/>
    <w:rsid w:val="0011357F"/>
  </w:style>
  <w:style w:type="paragraph" w:customStyle="1" w:styleId="9E32372DFB5443FD93FFD94BB5111DBA">
    <w:name w:val="9E32372DFB5443FD93FFD94BB5111DBA"/>
    <w:rsid w:val="0011357F"/>
  </w:style>
  <w:style w:type="paragraph" w:customStyle="1" w:styleId="B5A1A6EBF74E4E249A39D2295D4D9211">
    <w:name w:val="B5A1A6EBF74E4E249A39D2295D4D9211"/>
    <w:rsid w:val="0011357F"/>
  </w:style>
  <w:style w:type="paragraph" w:customStyle="1" w:styleId="D9CEEB25A7714A159EBDA695DE6E3BFE">
    <w:name w:val="D9CEEB25A7714A159EBDA695DE6E3BFE"/>
    <w:rsid w:val="0011357F"/>
  </w:style>
  <w:style w:type="paragraph" w:customStyle="1" w:styleId="F8494B47C15E46DF90A547282900003D">
    <w:name w:val="F8494B47C15E46DF90A547282900003D"/>
    <w:rsid w:val="0011357F"/>
  </w:style>
  <w:style w:type="paragraph" w:customStyle="1" w:styleId="B224BB655B3E4AAFAAAFADFF465F51A8">
    <w:name w:val="B224BB655B3E4AAFAAAFADFF465F51A8"/>
    <w:rsid w:val="0011357F"/>
  </w:style>
  <w:style w:type="paragraph" w:customStyle="1" w:styleId="403A5724E8564986883FBB914BD28FA7">
    <w:name w:val="403A5724E8564986883FBB914BD28FA7"/>
    <w:rsid w:val="0011357F"/>
  </w:style>
  <w:style w:type="paragraph" w:customStyle="1" w:styleId="67944F3E27324C04A37EC64555702FA1">
    <w:name w:val="67944F3E27324C04A37EC64555702FA1"/>
    <w:rsid w:val="0011357F"/>
  </w:style>
  <w:style w:type="paragraph" w:customStyle="1" w:styleId="4CAE321220F342439AEB642AC1993982">
    <w:name w:val="4CAE321220F342439AEB642AC1993982"/>
    <w:rsid w:val="0011357F"/>
  </w:style>
  <w:style w:type="paragraph" w:customStyle="1" w:styleId="32A5206DF8C14420A49A491AA231FAAD">
    <w:name w:val="32A5206DF8C14420A49A491AA231FAAD"/>
    <w:rsid w:val="0011357F"/>
  </w:style>
  <w:style w:type="paragraph" w:customStyle="1" w:styleId="CB4C88E030A040A7BF29F67BA69F10C9">
    <w:name w:val="CB4C88E030A040A7BF29F67BA69F10C9"/>
    <w:rsid w:val="0011357F"/>
  </w:style>
  <w:style w:type="paragraph" w:customStyle="1" w:styleId="C88C80B4E1244D12923183111F001A81">
    <w:name w:val="C88C80B4E1244D12923183111F001A81"/>
    <w:rsid w:val="0011357F"/>
  </w:style>
  <w:style w:type="paragraph" w:customStyle="1" w:styleId="760845B310974F97B66211EB40CAF829">
    <w:name w:val="760845B310974F97B66211EB40CAF829"/>
    <w:rsid w:val="0011357F"/>
  </w:style>
  <w:style w:type="paragraph" w:customStyle="1" w:styleId="BBC801F103564D9EBFCB49B3B1FCF2B1">
    <w:name w:val="BBC801F103564D9EBFCB49B3B1FCF2B1"/>
    <w:rsid w:val="0011357F"/>
  </w:style>
  <w:style w:type="paragraph" w:customStyle="1" w:styleId="99112ECDC9E74A74A6FA41A505E1F669">
    <w:name w:val="99112ECDC9E74A74A6FA41A505E1F669"/>
    <w:rsid w:val="0011357F"/>
  </w:style>
  <w:style w:type="paragraph" w:customStyle="1" w:styleId="07AD228F20B9459A99925DE29C57BC9E">
    <w:name w:val="07AD228F20B9459A99925DE29C57BC9E"/>
    <w:rsid w:val="0011357F"/>
  </w:style>
  <w:style w:type="paragraph" w:customStyle="1" w:styleId="93EE087920484AE4B034FEBFB178068B">
    <w:name w:val="93EE087920484AE4B034FEBFB178068B"/>
    <w:rsid w:val="0011357F"/>
  </w:style>
  <w:style w:type="paragraph" w:customStyle="1" w:styleId="E8D7A03A65504B41BC50F2417C24CBFB">
    <w:name w:val="E8D7A03A65504B41BC50F2417C24CBFB"/>
    <w:rsid w:val="0011357F"/>
  </w:style>
  <w:style w:type="paragraph" w:customStyle="1" w:styleId="1370E4624F5D4DE58218EADC68548253">
    <w:name w:val="1370E4624F5D4DE58218EADC68548253"/>
    <w:rsid w:val="0011357F"/>
  </w:style>
  <w:style w:type="paragraph" w:customStyle="1" w:styleId="D24A9AC2A1DD444DB7C4E631E616BD87">
    <w:name w:val="D24A9AC2A1DD444DB7C4E631E616BD87"/>
    <w:rsid w:val="0011357F"/>
  </w:style>
  <w:style w:type="paragraph" w:customStyle="1" w:styleId="A85A31355C5043529BB106FCC0DF5941">
    <w:name w:val="A85A31355C5043529BB106FCC0DF5941"/>
    <w:rsid w:val="0011357F"/>
  </w:style>
  <w:style w:type="paragraph" w:customStyle="1" w:styleId="E7C9387E4A214AD6A70C762E88844FC4">
    <w:name w:val="E7C9387E4A214AD6A70C762E88844FC4"/>
    <w:rsid w:val="0011357F"/>
  </w:style>
  <w:style w:type="paragraph" w:customStyle="1" w:styleId="65D5C8A0EAFA4FBDBDFADF0DBF40422C">
    <w:name w:val="65D5C8A0EAFA4FBDBDFADF0DBF40422C"/>
    <w:rsid w:val="0011357F"/>
  </w:style>
  <w:style w:type="paragraph" w:customStyle="1" w:styleId="4180DD7477604C4385B783852DE53EC1">
    <w:name w:val="4180DD7477604C4385B783852DE53EC1"/>
    <w:rsid w:val="0011357F"/>
  </w:style>
  <w:style w:type="paragraph" w:customStyle="1" w:styleId="FEBFC43C3C2F43E7B0CB93CBF193175F">
    <w:name w:val="FEBFC43C3C2F43E7B0CB93CBF193175F"/>
    <w:rsid w:val="0011357F"/>
  </w:style>
  <w:style w:type="paragraph" w:customStyle="1" w:styleId="858E59F54BFC4492AE4940FDCCBD43EA">
    <w:name w:val="858E59F54BFC4492AE4940FDCCBD43EA"/>
    <w:rsid w:val="0011357F"/>
  </w:style>
  <w:style w:type="paragraph" w:customStyle="1" w:styleId="C81889144F494157A2114B49BC4B7F61">
    <w:name w:val="C81889144F494157A2114B49BC4B7F61"/>
    <w:rsid w:val="0011357F"/>
  </w:style>
  <w:style w:type="paragraph" w:customStyle="1" w:styleId="5C55FF73D4E448369BE5DAE5B804D6CD">
    <w:name w:val="5C55FF73D4E448369BE5DAE5B804D6CD"/>
    <w:rsid w:val="0011357F"/>
  </w:style>
  <w:style w:type="paragraph" w:customStyle="1" w:styleId="479ADFB0F03F47728BD5E8C0A973DF31">
    <w:name w:val="479ADFB0F03F47728BD5E8C0A973DF31"/>
    <w:rsid w:val="0011357F"/>
  </w:style>
  <w:style w:type="paragraph" w:customStyle="1" w:styleId="5711E526705048029506AD4FDDE1936B">
    <w:name w:val="5711E526705048029506AD4FDDE1936B"/>
    <w:rsid w:val="0011357F"/>
  </w:style>
  <w:style w:type="paragraph" w:customStyle="1" w:styleId="B2551A4DC74D41DB89D27B988202211E">
    <w:name w:val="B2551A4DC74D41DB89D27B988202211E"/>
    <w:rsid w:val="0011357F"/>
  </w:style>
  <w:style w:type="paragraph" w:customStyle="1" w:styleId="23DA3149C5294ABFA11A5A35F050CF63">
    <w:name w:val="23DA3149C5294ABFA11A5A35F050CF63"/>
    <w:rsid w:val="0011357F"/>
  </w:style>
  <w:style w:type="paragraph" w:customStyle="1" w:styleId="E4D439DF4AA84019BE905F1AB6405806">
    <w:name w:val="E4D439DF4AA84019BE905F1AB6405806"/>
    <w:rsid w:val="0011357F"/>
  </w:style>
  <w:style w:type="paragraph" w:customStyle="1" w:styleId="993547492512459E83C6FA27EF3DA111">
    <w:name w:val="993547492512459E83C6FA27EF3DA111"/>
    <w:rsid w:val="0011357F"/>
  </w:style>
  <w:style w:type="paragraph" w:customStyle="1" w:styleId="A4C1AABF14AB4CFCBFAEDD2DC8627686">
    <w:name w:val="A4C1AABF14AB4CFCBFAEDD2DC8627686"/>
    <w:rsid w:val="0011357F"/>
  </w:style>
  <w:style w:type="paragraph" w:customStyle="1" w:styleId="1CFCDF1717894B15B122F543D994B923">
    <w:name w:val="1CFCDF1717894B15B122F543D994B923"/>
    <w:rsid w:val="0011357F"/>
  </w:style>
  <w:style w:type="paragraph" w:customStyle="1" w:styleId="7AFEFF02272443DC97BCE625F77FE21A">
    <w:name w:val="7AFEFF02272443DC97BCE625F77FE21A"/>
    <w:rsid w:val="0011357F"/>
  </w:style>
  <w:style w:type="paragraph" w:customStyle="1" w:styleId="5E5279C54A6B4C57B89E870AA8E39DBD">
    <w:name w:val="5E5279C54A6B4C57B89E870AA8E39DBD"/>
    <w:rsid w:val="0011357F"/>
  </w:style>
  <w:style w:type="paragraph" w:customStyle="1" w:styleId="227A13B70F6A402BBA7BEC17B84E51A0">
    <w:name w:val="227A13B70F6A402BBA7BEC17B84E51A0"/>
    <w:rsid w:val="0011357F"/>
  </w:style>
  <w:style w:type="paragraph" w:customStyle="1" w:styleId="8F1CC258B45C43F9B6D6E0CD041C4FD2">
    <w:name w:val="8F1CC258B45C43F9B6D6E0CD041C4FD2"/>
    <w:rsid w:val="0011357F"/>
  </w:style>
  <w:style w:type="paragraph" w:customStyle="1" w:styleId="F82C48ED3BA34DB1B4757D3A346039BB">
    <w:name w:val="F82C48ED3BA34DB1B4757D3A346039BB"/>
    <w:rsid w:val="0011357F"/>
  </w:style>
  <w:style w:type="paragraph" w:customStyle="1" w:styleId="9CE4E051077840DD99484DC0B339079B">
    <w:name w:val="9CE4E051077840DD99484DC0B339079B"/>
    <w:rsid w:val="0011357F"/>
  </w:style>
  <w:style w:type="paragraph" w:customStyle="1" w:styleId="31BA9BFA2F8F4FDFB783C302B64B6757">
    <w:name w:val="31BA9BFA2F8F4FDFB783C302B64B6757"/>
    <w:rsid w:val="0011357F"/>
  </w:style>
  <w:style w:type="paragraph" w:customStyle="1" w:styleId="80486B214C4A4C6CA3C4DD0460881216">
    <w:name w:val="80486B214C4A4C6CA3C4DD0460881216"/>
    <w:rsid w:val="0011357F"/>
  </w:style>
  <w:style w:type="paragraph" w:customStyle="1" w:styleId="A5D2A15F238748BEA1BB8F538E54CB12">
    <w:name w:val="A5D2A15F238748BEA1BB8F538E54CB12"/>
    <w:rsid w:val="0011357F"/>
  </w:style>
  <w:style w:type="paragraph" w:customStyle="1" w:styleId="40BB932710AC46F99DCBF896406BB34B">
    <w:name w:val="40BB932710AC46F99DCBF896406BB34B"/>
    <w:rsid w:val="0011357F"/>
  </w:style>
  <w:style w:type="paragraph" w:customStyle="1" w:styleId="7F226B8D1B684A0CAE85D4E477BAC11D">
    <w:name w:val="7F226B8D1B684A0CAE85D4E477BAC11D"/>
    <w:rsid w:val="0011357F"/>
  </w:style>
  <w:style w:type="paragraph" w:customStyle="1" w:styleId="27B0021EAA774EBAAC906C9C4D00284E">
    <w:name w:val="27B0021EAA774EBAAC906C9C4D00284E"/>
    <w:rsid w:val="0011357F"/>
  </w:style>
  <w:style w:type="paragraph" w:customStyle="1" w:styleId="FBD21B70744749E7AAABB39F11D9BE42">
    <w:name w:val="FBD21B70744749E7AAABB39F11D9BE42"/>
    <w:rsid w:val="0011357F"/>
  </w:style>
  <w:style w:type="paragraph" w:customStyle="1" w:styleId="3D8066BC614B4855B55960854B72EBB8">
    <w:name w:val="3D8066BC614B4855B55960854B72EBB8"/>
    <w:rsid w:val="0011357F"/>
  </w:style>
  <w:style w:type="paragraph" w:customStyle="1" w:styleId="1985B898D17D47D4AA4931945BFE840A">
    <w:name w:val="1985B898D17D47D4AA4931945BFE840A"/>
    <w:rsid w:val="0011357F"/>
  </w:style>
  <w:style w:type="paragraph" w:customStyle="1" w:styleId="20B8965DAA954B2EA9B47FDD49C5E249">
    <w:name w:val="20B8965DAA954B2EA9B47FDD49C5E249"/>
    <w:rsid w:val="0011357F"/>
  </w:style>
  <w:style w:type="paragraph" w:customStyle="1" w:styleId="7D376204EA89484199E1CCA59C7E6E17">
    <w:name w:val="7D376204EA89484199E1CCA59C7E6E17"/>
    <w:rsid w:val="0011357F"/>
  </w:style>
  <w:style w:type="paragraph" w:customStyle="1" w:styleId="1EB0993F2AB945138E9A26C77FCBA904">
    <w:name w:val="1EB0993F2AB945138E9A26C77FCBA904"/>
    <w:rsid w:val="0011357F"/>
  </w:style>
  <w:style w:type="paragraph" w:customStyle="1" w:styleId="2DFDCA52C87A4C9A8B574C77E8CA8E5B">
    <w:name w:val="2DFDCA52C87A4C9A8B574C77E8CA8E5B"/>
    <w:rsid w:val="0011357F"/>
  </w:style>
  <w:style w:type="paragraph" w:customStyle="1" w:styleId="C3DF0797CB8F44E4948B99CC3AB0A12A">
    <w:name w:val="C3DF0797CB8F44E4948B99CC3AB0A12A"/>
    <w:rsid w:val="0011357F"/>
  </w:style>
  <w:style w:type="paragraph" w:customStyle="1" w:styleId="3710C881394247EABEC22D5FC8FAACF9">
    <w:name w:val="3710C881394247EABEC22D5FC8FAACF9"/>
    <w:rsid w:val="0011357F"/>
  </w:style>
  <w:style w:type="paragraph" w:customStyle="1" w:styleId="3BDB0DE7CDF44ECE9F5B743057756EAD">
    <w:name w:val="3BDB0DE7CDF44ECE9F5B743057756EAD"/>
    <w:rsid w:val="0011357F"/>
  </w:style>
  <w:style w:type="paragraph" w:customStyle="1" w:styleId="C3B1F9263F2046F79E884FB61DC188B9">
    <w:name w:val="C3B1F9263F2046F79E884FB61DC188B9"/>
    <w:rsid w:val="0011357F"/>
  </w:style>
  <w:style w:type="paragraph" w:customStyle="1" w:styleId="8A5407E45BF84D0691A868E4E230F7B1">
    <w:name w:val="8A5407E45BF84D0691A868E4E230F7B1"/>
    <w:rsid w:val="0011357F"/>
  </w:style>
  <w:style w:type="paragraph" w:customStyle="1" w:styleId="338FC79998404D1781BC9506E1C1FE0D">
    <w:name w:val="338FC79998404D1781BC9506E1C1FE0D"/>
    <w:rsid w:val="0011357F"/>
  </w:style>
  <w:style w:type="paragraph" w:customStyle="1" w:styleId="603C0BE9E15846F6B7D1EBCF13094EFB">
    <w:name w:val="603C0BE9E15846F6B7D1EBCF13094EFB"/>
    <w:rsid w:val="0011357F"/>
  </w:style>
  <w:style w:type="paragraph" w:customStyle="1" w:styleId="1B18BB557F2A437EB16061967A298E3E">
    <w:name w:val="1B18BB557F2A437EB16061967A298E3E"/>
    <w:rsid w:val="0011357F"/>
  </w:style>
  <w:style w:type="paragraph" w:customStyle="1" w:styleId="354244A82A3447708A6567E8D99693AF">
    <w:name w:val="354244A82A3447708A6567E8D99693AF"/>
    <w:rsid w:val="0011357F"/>
  </w:style>
  <w:style w:type="paragraph" w:customStyle="1" w:styleId="2920F18ECAC04B84A2BF3A54A3A995C4">
    <w:name w:val="2920F18ECAC04B84A2BF3A54A3A995C4"/>
    <w:rsid w:val="0011357F"/>
  </w:style>
  <w:style w:type="paragraph" w:customStyle="1" w:styleId="5DCC47A138E44BB286188125C7473E1A">
    <w:name w:val="5DCC47A138E44BB286188125C7473E1A"/>
    <w:rsid w:val="0011357F"/>
  </w:style>
  <w:style w:type="paragraph" w:customStyle="1" w:styleId="0E980766633541EA9FF10994DB6255A0">
    <w:name w:val="0E980766633541EA9FF10994DB6255A0"/>
    <w:rsid w:val="0011357F"/>
  </w:style>
  <w:style w:type="paragraph" w:customStyle="1" w:styleId="0664BEBE7BF4416796210945DFACDBE9">
    <w:name w:val="0664BEBE7BF4416796210945DFACDBE9"/>
    <w:rsid w:val="0011357F"/>
  </w:style>
  <w:style w:type="paragraph" w:customStyle="1" w:styleId="B6E209ECF0A04C318479DAB86786ECFF">
    <w:name w:val="B6E209ECF0A04C318479DAB86786ECFF"/>
    <w:rsid w:val="0011357F"/>
  </w:style>
  <w:style w:type="paragraph" w:customStyle="1" w:styleId="D0EF3934DF35449CB11122FDE1F3935B">
    <w:name w:val="D0EF3934DF35449CB11122FDE1F3935B"/>
    <w:rsid w:val="0011357F"/>
  </w:style>
  <w:style w:type="paragraph" w:customStyle="1" w:styleId="188AEBA9F3324AECB5384C39EBB345EC">
    <w:name w:val="188AEBA9F3324AECB5384C39EBB345EC"/>
    <w:rsid w:val="0011357F"/>
  </w:style>
  <w:style w:type="paragraph" w:customStyle="1" w:styleId="75EF0149E7D04744BC37935F6B68BA5F">
    <w:name w:val="75EF0149E7D04744BC37935F6B68BA5F"/>
    <w:rsid w:val="0011357F"/>
  </w:style>
  <w:style w:type="paragraph" w:customStyle="1" w:styleId="5A47550FFF684A0B81754B72F0259D4F">
    <w:name w:val="5A47550FFF684A0B81754B72F0259D4F"/>
    <w:rsid w:val="0011357F"/>
  </w:style>
  <w:style w:type="paragraph" w:customStyle="1" w:styleId="878C19D2F4BE450F99B9A8A2779A030F">
    <w:name w:val="878C19D2F4BE450F99B9A8A2779A030F"/>
    <w:rsid w:val="0011357F"/>
  </w:style>
  <w:style w:type="paragraph" w:customStyle="1" w:styleId="A528BB43065644EEBB79AD24EA0DB79A">
    <w:name w:val="A528BB43065644EEBB79AD24EA0DB79A"/>
    <w:rsid w:val="0011357F"/>
  </w:style>
  <w:style w:type="paragraph" w:customStyle="1" w:styleId="2F00003187C84BA190041F720D90CFC1">
    <w:name w:val="2F00003187C84BA190041F720D90CFC1"/>
    <w:rsid w:val="0011357F"/>
  </w:style>
  <w:style w:type="paragraph" w:customStyle="1" w:styleId="200385ED1D364A7BB8DD6D2DAD061FBB">
    <w:name w:val="200385ED1D364A7BB8DD6D2DAD061FBB"/>
    <w:rsid w:val="0011357F"/>
  </w:style>
  <w:style w:type="paragraph" w:customStyle="1" w:styleId="157D4746AE3442BC8DB7BDC9E6D80B5D">
    <w:name w:val="157D4746AE3442BC8DB7BDC9E6D80B5D"/>
    <w:rsid w:val="0011357F"/>
  </w:style>
  <w:style w:type="paragraph" w:customStyle="1" w:styleId="46827581410F40298073C93C13F0FF7B">
    <w:name w:val="46827581410F40298073C93C13F0FF7B"/>
    <w:rsid w:val="0011357F"/>
  </w:style>
  <w:style w:type="paragraph" w:customStyle="1" w:styleId="F9497DBFB0B54BEDB312ADBA57507EA9">
    <w:name w:val="F9497DBFB0B54BEDB312ADBA57507EA9"/>
    <w:rsid w:val="0011357F"/>
  </w:style>
  <w:style w:type="paragraph" w:customStyle="1" w:styleId="D3FA70189A26409882B4E7CEEABD2053">
    <w:name w:val="D3FA70189A26409882B4E7CEEABD2053"/>
    <w:rsid w:val="0011357F"/>
  </w:style>
  <w:style w:type="paragraph" w:customStyle="1" w:styleId="A3AC680470BC477DA18458F76FD460B7">
    <w:name w:val="A3AC680470BC477DA18458F76FD460B7"/>
    <w:rsid w:val="0011357F"/>
  </w:style>
  <w:style w:type="paragraph" w:customStyle="1" w:styleId="AD455D30802742AA892C032C639415DA">
    <w:name w:val="AD455D30802742AA892C032C639415DA"/>
    <w:rsid w:val="0011357F"/>
  </w:style>
  <w:style w:type="paragraph" w:customStyle="1" w:styleId="13AE749D0DCF44F89E373F74CA6B52A8">
    <w:name w:val="13AE749D0DCF44F89E373F74CA6B52A8"/>
    <w:rsid w:val="0011357F"/>
  </w:style>
  <w:style w:type="paragraph" w:customStyle="1" w:styleId="70605AD8366742F0927841DA9528B62A">
    <w:name w:val="70605AD8366742F0927841DA9528B62A"/>
    <w:rsid w:val="0011357F"/>
  </w:style>
  <w:style w:type="paragraph" w:customStyle="1" w:styleId="C9D2D173B74B4E29AEDE8879553D4FF6">
    <w:name w:val="C9D2D173B74B4E29AEDE8879553D4FF6"/>
    <w:rsid w:val="0011357F"/>
  </w:style>
  <w:style w:type="paragraph" w:customStyle="1" w:styleId="2B9A0465E5BC4CF9AC17F1CD666B56C5">
    <w:name w:val="2B9A0465E5BC4CF9AC17F1CD666B56C5"/>
    <w:rsid w:val="0011357F"/>
  </w:style>
  <w:style w:type="paragraph" w:customStyle="1" w:styleId="2502A1D254614B89AC151F5EA31B42B9">
    <w:name w:val="2502A1D254614B89AC151F5EA31B42B9"/>
    <w:rsid w:val="0011357F"/>
  </w:style>
  <w:style w:type="paragraph" w:customStyle="1" w:styleId="7DE60CC8DDDC4562981000ECDB9EDAFA">
    <w:name w:val="7DE60CC8DDDC4562981000ECDB9EDAFA"/>
    <w:rsid w:val="0011357F"/>
  </w:style>
  <w:style w:type="paragraph" w:customStyle="1" w:styleId="04D484781AF24E81893CF94061D62CA1">
    <w:name w:val="04D484781AF24E81893CF94061D62CA1"/>
    <w:rsid w:val="0011357F"/>
  </w:style>
  <w:style w:type="paragraph" w:customStyle="1" w:styleId="FFA14C89CEC04808BB4A265723239985">
    <w:name w:val="FFA14C89CEC04808BB4A265723239985"/>
    <w:rsid w:val="0011357F"/>
  </w:style>
  <w:style w:type="paragraph" w:customStyle="1" w:styleId="E30106DB309E46A8AE6F4574C4F375E9">
    <w:name w:val="E30106DB309E46A8AE6F4574C4F375E9"/>
    <w:rsid w:val="0011357F"/>
  </w:style>
  <w:style w:type="paragraph" w:customStyle="1" w:styleId="AACCB7C8A0614BEC981A3FF0651CBE04">
    <w:name w:val="AACCB7C8A0614BEC981A3FF0651CBE04"/>
    <w:rsid w:val="0011357F"/>
  </w:style>
  <w:style w:type="paragraph" w:customStyle="1" w:styleId="34A9F70C784948A4A0A110B22A68A086">
    <w:name w:val="34A9F70C784948A4A0A110B22A68A086"/>
    <w:rsid w:val="0011357F"/>
  </w:style>
  <w:style w:type="paragraph" w:customStyle="1" w:styleId="708574F076C6494598114B4F01BA0BA6">
    <w:name w:val="708574F076C6494598114B4F01BA0BA6"/>
    <w:rsid w:val="0011357F"/>
  </w:style>
  <w:style w:type="paragraph" w:customStyle="1" w:styleId="19A3C804FBA5419C8E8BFC7B95A9A24F">
    <w:name w:val="19A3C804FBA5419C8E8BFC7B95A9A24F"/>
    <w:rsid w:val="0011357F"/>
  </w:style>
  <w:style w:type="paragraph" w:customStyle="1" w:styleId="D808AEA31E7D48A58A6E3F5F7A347B9A">
    <w:name w:val="D808AEA31E7D48A58A6E3F5F7A347B9A"/>
    <w:rsid w:val="0011357F"/>
  </w:style>
  <w:style w:type="paragraph" w:customStyle="1" w:styleId="E59610687A4844D489AFAF3E7AAC4007">
    <w:name w:val="E59610687A4844D489AFAF3E7AAC4007"/>
    <w:rsid w:val="0011357F"/>
  </w:style>
  <w:style w:type="paragraph" w:customStyle="1" w:styleId="9ABE7BBFE14C43C0954C0D5DDE7CBFB2">
    <w:name w:val="9ABE7BBFE14C43C0954C0D5DDE7CBFB2"/>
    <w:rsid w:val="0011357F"/>
  </w:style>
  <w:style w:type="paragraph" w:customStyle="1" w:styleId="12A94D8ECD2841D9867B509B4D90E911">
    <w:name w:val="12A94D8ECD2841D9867B509B4D90E911"/>
    <w:rsid w:val="0011357F"/>
  </w:style>
  <w:style w:type="paragraph" w:customStyle="1" w:styleId="466C976285CD43B48C2BD6EC34522178">
    <w:name w:val="466C976285CD43B48C2BD6EC34522178"/>
    <w:rsid w:val="0011357F"/>
  </w:style>
  <w:style w:type="paragraph" w:customStyle="1" w:styleId="545589A6C59C411FBF87DB77BDAF8499">
    <w:name w:val="545589A6C59C411FBF87DB77BDAF8499"/>
    <w:rsid w:val="0011357F"/>
  </w:style>
  <w:style w:type="paragraph" w:customStyle="1" w:styleId="1AB02C20512544B2A592550A3E3CA3AA">
    <w:name w:val="1AB02C20512544B2A592550A3E3CA3AA"/>
    <w:rsid w:val="0011357F"/>
  </w:style>
  <w:style w:type="paragraph" w:customStyle="1" w:styleId="06238E3B70104748ABF8D6344B614877">
    <w:name w:val="06238E3B70104748ABF8D6344B614877"/>
    <w:rsid w:val="0011357F"/>
  </w:style>
  <w:style w:type="paragraph" w:customStyle="1" w:styleId="9C0781E02638471E9C499506B656F089">
    <w:name w:val="9C0781E02638471E9C499506B656F089"/>
    <w:rsid w:val="0011357F"/>
  </w:style>
  <w:style w:type="paragraph" w:customStyle="1" w:styleId="A2F3E364956342FF9EBB5D40531284A3">
    <w:name w:val="A2F3E364956342FF9EBB5D40531284A3"/>
    <w:rsid w:val="0011357F"/>
  </w:style>
  <w:style w:type="paragraph" w:customStyle="1" w:styleId="35E542C3E7454788B943E2D32C829A35">
    <w:name w:val="35E542C3E7454788B943E2D32C829A35"/>
    <w:rsid w:val="0011357F"/>
  </w:style>
  <w:style w:type="paragraph" w:customStyle="1" w:styleId="B63A47ADF4B2425A91A6A6E369FDB4CE">
    <w:name w:val="B63A47ADF4B2425A91A6A6E369FDB4CE"/>
    <w:rsid w:val="0011357F"/>
  </w:style>
  <w:style w:type="paragraph" w:customStyle="1" w:styleId="D86B981F5A254E598715BC3EAC81F475">
    <w:name w:val="D86B981F5A254E598715BC3EAC81F475"/>
    <w:rsid w:val="0011357F"/>
  </w:style>
  <w:style w:type="paragraph" w:customStyle="1" w:styleId="A4242F26B14B4BD3A7E4069BAF2C9D31">
    <w:name w:val="A4242F26B14B4BD3A7E4069BAF2C9D31"/>
    <w:rsid w:val="0011357F"/>
  </w:style>
  <w:style w:type="paragraph" w:customStyle="1" w:styleId="3430FB9FB181437299E433BB40F23B7E">
    <w:name w:val="3430FB9FB181437299E433BB40F23B7E"/>
    <w:rsid w:val="0011357F"/>
  </w:style>
  <w:style w:type="paragraph" w:customStyle="1" w:styleId="A694C4BB25B149119ADCFC16C280AA16">
    <w:name w:val="A694C4BB25B149119ADCFC16C280AA16"/>
    <w:rsid w:val="0011357F"/>
  </w:style>
  <w:style w:type="paragraph" w:customStyle="1" w:styleId="10C510CF9766447D9B8D9F29AF841D5A">
    <w:name w:val="10C510CF9766447D9B8D9F29AF841D5A"/>
    <w:rsid w:val="0011357F"/>
  </w:style>
  <w:style w:type="paragraph" w:customStyle="1" w:styleId="49678D3E685B4AD086823731E964DD0B">
    <w:name w:val="49678D3E685B4AD086823731E964DD0B"/>
    <w:rsid w:val="0011357F"/>
  </w:style>
  <w:style w:type="paragraph" w:customStyle="1" w:styleId="1DB291A223164C61B97397552E10B496">
    <w:name w:val="1DB291A223164C61B97397552E10B496"/>
    <w:rsid w:val="0011357F"/>
  </w:style>
  <w:style w:type="paragraph" w:customStyle="1" w:styleId="936F669DC2574D349463F0CB2A4A8568">
    <w:name w:val="936F669DC2574D349463F0CB2A4A8568"/>
    <w:rsid w:val="0011357F"/>
  </w:style>
  <w:style w:type="paragraph" w:customStyle="1" w:styleId="C4FDFB3D76164F689A06140AA4BBBEB7">
    <w:name w:val="C4FDFB3D76164F689A06140AA4BBBEB7"/>
    <w:rsid w:val="0011357F"/>
  </w:style>
  <w:style w:type="paragraph" w:customStyle="1" w:styleId="EE22B945D4364270A0F264453C5BAC14">
    <w:name w:val="EE22B945D4364270A0F264453C5BAC14"/>
    <w:rsid w:val="0011357F"/>
  </w:style>
  <w:style w:type="paragraph" w:customStyle="1" w:styleId="E5E905FD0CD94E7590CCD8DF38208CDF">
    <w:name w:val="E5E905FD0CD94E7590CCD8DF38208CDF"/>
    <w:rsid w:val="0011357F"/>
  </w:style>
  <w:style w:type="paragraph" w:customStyle="1" w:styleId="A25DF2DE52CE418B8CF1D3E174FA2C14">
    <w:name w:val="A25DF2DE52CE418B8CF1D3E174FA2C14"/>
    <w:rsid w:val="0011357F"/>
  </w:style>
  <w:style w:type="paragraph" w:customStyle="1" w:styleId="CC22DC82D91C416995DDD449C3E81509">
    <w:name w:val="CC22DC82D91C416995DDD449C3E81509"/>
    <w:rsid w:val="0011357F"/>
  </w:style>
  <w:style w:type="paragraph" w:customStyle="1" w:styleId="C6C725D6022F486194018EBD95C0B48B">
    <w:name w:val="C6C725D6022F486194018EBD95C0B48B"/>
    <w:rsid w:val="0011357F"/>
  </w:style>
  <w:style w:type="paragraph" w:customStyle="1" w:styleId="0F4F5754DC1B4FA5BA1216479F1841DC">
    <w:name w:val="0F4F5754DC1B4FA5BA1216479F1841DC"/>
    <w:rsid w:val="0011357F"/>
  </w:style>
  <w:style w:type="paragraph" w:customStyle="1" w:styleId="E6F3BAFB415E4963B28EE325495ECFDD">
    <w:name w:val="E6F3BAFB415E4963B28EE325495ECFDD"/>
    <w:rsid w:val="0011357F"/>
  </w:style>
  <w:style w:type="paragraph" w:customStyle="1" w:styleId="AB03B16E0FAC4528A9C7FA66B06A31AE">
    <w:name w:val="AB03B16E0FAC4528A9C7FA66B06A31AE"/>
    <w:rsid w:val="0011357F"/>
  </w:style>
  <w:style w:type="paragraph" w:customStyle="1" w:styleId="8AF249000B564DB1A7405E20387FD116">
    <w:name w:val="8AF249000B564DB1A7405E20387FD116"/>
    <w:rsid w:val="0011357F"/>
  </w:style>
  <w:style w:type="paragraph" w:customStyle="1" w:styleId="2BC90AF4DC5C42889CB96069D8BCB914">
    <w:name w:val="2BC90AF4DC5C42889CB96069D8BCB914"/>
    <w:rsid w:val="0011357F"/>
  </w:style>
  <w:style w:type="paragraph" w:customStyle="1" w:styleId="3A165CF40D0D43F397B1C2F8DCDE9B6A">
    <w:name w:val="3A165CF40D0D43F397B1C2F8DCDE9B6A"/>
    <w:rsid w:val="0011357F"/>
  </w:style>
  <w:style w:type="paragraph" w:customStyle="1" w:styleId="2F34194D84EE42308FD8B444DC8040EA">
    <w:name w:val="2F34194D84EE42308FD8B444DC8040EA"/>
    <w:rsid w:val="0011357F"/>
  </w:style>
  <w:style w:type="paragraph" w:customStyle="1" w:styleId="F9522049327048F2BF53A05D96D6F13C">
    <w:name w:val="F9522049327048F2BF53A05D96D6F13C"/>
    <w:rsid w:val="0011357F"/>
  </w:style>
  <w:style w:type="paragraph" w:customStyle="1" w:styleId="A12AAD719B9D4E0C8F449709FFF9D3A9">
    <w:name w:val="A12AAD719B9D4E0C8F449709FFF9D3A9"/>
    <w:rsid w:val="0011357F"/>
  </w:style>
  <w:style w:type="paragraph" w:customStyle="1" w:styleId="009E35700F804A92A41334FEA6593568">
    <w:name w:val="009E35700F804A92A41334FEA6593568"/>
    <w:rsid w:val="0011357F"/>
  </w:style>
  <w:style w:type="paragraph" w:customStyle="1" w:styleId="872E29682EF64BEDBEB8E728B56E1488">
    <w:name w:val="872E29682EF64BEDBEB8E728B56E1488"/>
    <w:rsid w:val="0011357F"/>
  </w:style>
  <w:style w:type="paragraph" w:customStyle="1" w:styleId="124C4F1ACC594DD09D06AB623AB9562B">
    <w:name w:val="124C4F1ACC594DD09D06AB623AB9562B"/>
    <w:rsid w:val="0011357F"/>
  </w:style>
  <w:style w:type="paragraph" w:customStyle="1" w:styleId="8FE17FC45FE245B48F35151B7955D272">
    <w:name w:val="8FE17FC45FE245B48F35151B7955D272"/>
    <w:rsid w:val="0011357F"/>
  </w:style>
  <w:style w:type="paragraph" w:customStyle="1" w:styleId="A6F71BB32567417E8629F67A8C16C051">
    <w:name w:val="A6F71BB32567417E8629F67A8C16C051"/>
    <w:rsid w:val="0011357F"/>
  </w:style>
  <w:style w:type="paragraph" w:customStyle="1" w:styleId="2503F0A16C574E7C9D67C194B43338CD">
    <w:name w:val="2503F0A16C574E7C9D67C194B43338CD"/>
    <w:rsid w:val="0011357F"/>
  </w:style>
  <w:style w:type="paragraph" w:customStyle="1" w:styleId="2557BCA87DC84F2C8DC9E4351750D1F7">
    <w:name w:val="2557BCA87DC84F2C8DC9E4351750D1F7"/>
    <w:rsid w:val="0011357F"/>
  </w:style>
  <w:style w:type="paragraph" w:customStyle="1" w:styleId="6B0C1BE8962047B4823CA2EDCB3BF750">
    <w:name w:val="6B0C1BE8962047B4823CA2EDCB3BF750"/>
    <w:rsid w:val="0011357F"/>
  </w:style>
  <w:style w:type="paragraph" w:customStyle="1" w:styleId="4491350BF8194EABABAF7981633E1C41">
    <w:name w:val="4491350BF8194EABABAF7981633E1C41"/>
    <w:rsid w:val="0011357F"/>
  </w:style>
  <w:style w:type="paragraph" w:customStyle="1" w:styleId="9359404BF4924211A812BFD59A52ABC8">
    <w:name w:val="9359404BF4924211A812BFD59A52ABC8"/>
    <w:rsid w:val="0011357F"/>
  </w:style>
  <w:style w:type="paragraph" w:customStyle="1" w:styleId="3693B5408732484698642214146AB26E">
    <w:name w:val="3693B5408732484698642214146AB26E"/>
    <w:rsid w:val="0011357F"/>
  </w:style>
  <w:style w:type="paragraph" w:customStyle="1" w:styleId="1E0743E3B884485885484B9D9BEA90A7">
    <w:name w:val="1E0743E3B884485885484B9D9BEA90A7"/>
    <w:rsid w:val="0011357F"/>
  </w:style>
  <w:style w:type="paragraph" w:customStyle="1" w:styleId="656F6CD03D64447E8D717C2E9E0F09FB">
    <w:name w:val="656F6CD03D64447E8D717C2E9E0F09FB"/>
    <w:rsid w:val="0011357F"/>
  </w:style>
  <w:style w:type="paragraph" w:customStyle="1" w:styleId="FAA457F5CBB84F9190918E4F5071EB21">
    <w:name w:val="FAA457F5CBB84F9190918E4F5071EB21"/>
    <w:rsid w:val="0011357F"/>
  </w:style>
  <w:style w:type="paragraph" w:customStyle="1" w:styleId="A90FFD7EFEB14C059988FFBB128CFB37">
    <w:name w:val="A90FFD7EFEB14C059988FFBB128CFB37"/>
    <w:rsid w:val="0011357F"/>
  </w:style>
  <w:style w:type="paragraph" w:customStyle="1" w:styleId="6E99C30C870D4D7FAF1AE119168AA044">
    <w:name w:val="6E99C30C870D4D7FAF1AE119168AA044"/>
    <w:rsid w:val="0011357F"/>
  </w:style>
  <w:style w:type="paragraph" w:customStyle="1" w:styleId="14A6ECCA8B2E432C9081C98D067727C7">
    <w:name w:val="14A6ECCA8B2E432C9081C98D067727C7"/>
    <w:rsid w:val="0011357F"/>
  </w:style>
  <w:style w:type="paragraph" w:customStyle="1" w:styleId="E707AC724CF54B11999F2305106C6BC8">
    <w:name w:val="E707AC724CF54B11999F2305106C6BC8"/>
    <w:rsid w:val="0011357F"/>
  </w:style>
  <w:style w:type="paragraph" w:customStyle="1" w:styleId="C062F1ED588B4B04B52A5DCFF61D36C1">
    <w:name w:val="C062F1ED588B4B04B52A5DCFF61D36C1"/>
    <w:rsid w:val="0011357F"/>
  </w:style>
  <w:style w:type="paragraph" w:customStyle="1" w:styleId="E7CA7A84D48D41AAB3596118596DFC7C">
    <w:name w:val="E7CA7A84D48D41AAB3596118596DFC7C"/>
    <w:rsid w:val="0011357F"/>
  </w:style>
  <w:style w:type="paragraph" w:customStyle="1" w:styleId="10431AE34FB24EBBB8752B68E94F952B">
    <w:name w:val="10431AE34FB24EBBB8752B68E94F952B"/>
    <w:rsid w:val="0011357F"/>
  </w:style>
  <w:style w:type="paragraph" w:customStyle="1" w:styleId="AC778CC94AB9433D98950F1EE94CA77A">
    <w:name w:val="AC778CC94AB9433D98950F1EE94CA77A"/>
    <w:rsid w:val="0011357F"/>
  </w:style>
  <w:style w:type="paragraph" w:customStyle="1" w:styleId="53F293F682214C8CAB4B2362AFC9E7AB">
    <w:name w:val="53F293F682214C8CAB4B2362AFC9E7AB"/>
    <w:rsid w:val="0011357F"/>
  </w:style>
  <w:style w:type="paragraph" w:customStyle="1" w:styleId="CBDC9A366411425A84C56192B72271EC">
    <w:name w:val="CBDC9A366411425A84C56192B72271EC"/>
    <w:rsid w:val="0011357F"/>
  </w:style>
  <w:style w:type="paragraph" w:customStyle="1" w:styleId="BC98E88A76914D92BDF7269C336268F6">
    <w:name w:val="BC98E88A76914D92BDF7269C336268F6"/>
    <w:rsid w:val="0011357F"/>
  </w:style>
  <w:style w:type="paragraph" w:customStyle="1" w:styleId="25F3920855CC4F3BAF438A41F24B6213">
    <w:name w:val="25F3920855CC4F3BAF438A41F24B6213"/>
    <w:rsid w:val="0011357F"/>
  </w:style>
  <w:style w:type="paragraph" w:customStyle="1" w:styleId="B5C8402E2E6942D89E8EAEF1B92C9002">
    <w:name w:val="B5C8402E2E6942D89E8EAEF1B92C9002"/>
    <w:rsid w:val="0011357F"/>
  </w:style>
  <w:style w:type="paragraph" w:customStyle="1" w:styleId="9DE9516CDA534D78849ACEA24C73BF63">
    <w:name w:val="9DE9516CDA534D78849ACEA24C73BF63"/>
    <w:rsid w:val="0011357F"/>
  </w:style>
  <w:style w:type="paragraph" w:customStyle="1" w:styleId="7462F4798A3E4F78BC349E2C4446B68D">
    <w:name w:val="7462F4798A3E4F78BC349E2C4446B68D"/>
    <w:rsid w:val="0011357F"/>
  </w:style>
  <w:style w:type="paragraph" w:customStyle="1" w:styleId="60BDA9EA9E0449E38CEF314569CE81EF">
    <w:name w:val="60BDA9EA9E0449E38CEF314569CE81EF"/>
    <w:rsid w:val="0011357F"/>
  </w:style>
  <w:style w:type="paragraph" w:customStyle="1" w:styleId="21C47DD727D94BED95B41F8D67627E1A">
    <w:name w:val="21C47DD727D94BED95B41F8D67627E1A"/>
    <w:rsid w:val="0011357F"/>
  </w:style>
  <w:style w:type="paragraph" w:customStyle="1" w:styleId="3AC2BA1D06774321ACB7581DBDDB35E8">
    <w:name w:val="3AC2BA1D06774321ACB7581DBDDB35E8"/>
    <w:rsid w:val="0011357F"/>
  </w:style>
  <w:style w:type="paragraph" w:customStyle="1" w:styleId="C8CF16C36EFF482590FD039B66885587">
    <w:name w:val="C8CF16C36EFF482590FD039B66885587"/>
    <w:rsid w:val="0011357F"/>
  </w:style>
  <w:style w:type="paragraph" w:customStyle="1" w:styleId="70A5D6D4CC32465CB05630384626F773">
    <w:name w:val="70A5D6D4CC32465CB05630384626F773"/>
    <w:rsid w:val="0011357F"/>
  </w:style>
  <w:style w:type="paragraph" w:customStyle="1" w:styleId="BA87271104184A64B2AB4AD7D7B70B3A">
    <w:name w:val="BA87271104184A64B2AB4AD7D7B70B3A"/>
    <w:rsid w:val="0011357F"/>
  </w:style>
  <w:style w:type="paragraph" w:customStyle="1" w:styleId="2082A4F8BABF49F8BF82BC04A20C3A1E">
    <w:name w:val="2082A4F8BABF49F8BF82BC04A20C3A1E"/>
    <w:rsid w:val="0011357F"/>
  </w:style>
  <w:style w:type="paragraph" w:customStyle="1" w:styleId="32E8D60BBDD641AEB7DF89A4AA5BC9DA">
    <w:name w:val="32E8D60BBDD641AEB7DF89A4AA5BC9DA"/>
    <w:rsid w:val="0011357F"/>
  </w:style>
  <w:style w:type="paragraph" w:customStyle="1" w:styleId="B9938F5015F04B46AAC59B4CEC4E406B">
    <w:name w:val="B9938F5015F04B46AAC59B4CEC4E406B"/>
    <w:rsid w:val="0011357F"/>
  </w:style>
  <w:style w:type="paragraph" w:customStyle="1" w:styleId="8CB137FE36184D98845C620F626A0D69">
    <w:name w:val="8CB137FE36184D98845C620F626A0D69"/>
    <w:rsid w:val="0011357F"/>
  </w:style>
  <w:style w:type="paragraph" w:customStyle="1" w:styleId="BDE936A546974806B56FC870FEF2ACBA">
    <w:name w:val="BDE936A546974806B56FC870FEF2ACBA"/>
    <w:rsid w:val="0011357F"/>
  </w:style>
  <w:style w:type="paragraph" w:customStyle="1" w:styleId="72E36807EFEB4F4BABE5FDAF3D34549B">
    <w:name w:val="72E36807EFEB4F4BABE5FDAF3D34549B"/>
    <w:rsid w:val="0011357F"/>
  </w:style>
  <w:style w:type="paragraph" w:customStyle="1" w:styleId="AF3A6CEC58A44D1FBDC7040A16A43A1E">
    <w:name w:val="AF3A6CEC58A44D1FBDC7040A16A43A1E"/>
    <w:rsid w:val="0011357F"/>
  </w:style>
  <w:style w:type="paragraph" w:customStyle="1" w:styleId="0059018A182D453C8C17A1A1B4AA50DE">
    <w:name w:val="0059018A182D453C8C17A1A1B4AA50DE"/>
    <w:rsid w:val="0011357F"/>
  </w:style>
  <w:style w:type="paragraph" w:customStyle="1" w:styleId="DA671E83B76949C5AE9534256A4C8157">
    <w:name w:val="DA671E83B76949C5AE9534256A4C8157"/>
    <w:rsid w:val="0011357F"/>
  </w:style>
  <w:style w:type="paragraph" w:customStyle="1" w:styleId="28566408D296422490917C9A7D941755">
    <w:name w:val="28566408D296422490917C9A7D941755"/>
    <w:rsid w:val="0011357F"/>
  </w:style>
  <w:style w:type="paragraph" w:customStyle="1" w:styleId="B072A78597EC459FB478EBC7B43DE4F7">
    <w:name w:val="B072A78597EC459FB478EBC7B43DE4F7"/>
    <w:rsid w:val="0011357F"/>
  </w:style>
  <w:style w:type="paragraph" w:customStyle="1" w:styleId="6F5331BA71074ED495496628196F4805">
    <w:name w:val="6F5331BA71074ED495496628196F4805"/>
    <w:rsid w:val="0011357F"/>
  </w:style>
  <w:style w:type="paragraph" w:customStyle="1" w:styleId="A4EA57E7DD174FC2BD5C8992300A915C">
    <w:name w:val="A4EA57E7DD174FC2BD5C8992300A915C"/>
    <w:rsid w:val="0011357F"/>
  </w:style>
  <w:style w:type="paragraph" w:customStyle="1" w:styleId="C785E297625A47A98BBDE6911DAE82F9">
    <w:name w:val="C785E297625A47A98BBDE6911DAE82F9"/>
    <w:rsid w:val="0011357F"/>
  </w:style>
  <w:style w:type="paragraph" w:customStyle="1" w:styleId="263D97100FFE4CB2B0433B7CCF9829BC">
    <w:name w:val="263D97100FFE4CB2B0433B7CCF9829BC"/>
    <w:rsid w:val="0011357F"/>
  </w:style>
  <w:style w:type="paragraph" w:customStyle="1" w:styleId="70ABC6CFC3764A99A2CE699BCDE273C5">
    <w:name w:val="70ABC6CFC3764A99A2CE699BCDE273C5"/>
    <w:rsid w:val="0011357F"/>
  </w:style>
  <w:style w:type="paragraph" w:customStyle="1" w:styleId="91A80627B86548A193348736CCFDCB25">
    <w:name w:val="91A80627B86548A193348736CCFDCB25"/>
    <w:rsid w:val="0011357F"/>
  </w:style>
  <w:style w:type="paragraph" w:customStyle="1" w:styleId="4B48FD5AF0174C209885103A3F6AE9A2">
    <w:name w:val="4B48FD5AF0174C209885103A3F6AE9A2"/>
    <w:rsid w:val="0011357F"/>
  </w:style>
  <w:style w:type="paragraph" w:customStyle="1" w:styleId="7DA3085E1784490DB824DE868683F786">
    <w:name w:val="7DA3085E1784490DB824DE868683F786"/>
    <w:rsid w:val="0011357F"/>
  </w:style>
  <w:style w:type="paragraph" w:customStyle="1" w:styleId="B90500DB7A994F409021D0335B8525EF">
    <w:name w:val="B90500DB7A994F409021D0335B8525EF"/>
    <w:rsid w:val="0011357F"/>
  </w:style>
  <w:style w:type="paragraph" w:customStyle="1" w:styleId="A568E4B9C4684B378FD3C9EF4563E6A8">
    <w:name w:val="A568E4B9C4684B378FD3C9EF4563E6A8"/>
    <w:rsid w:val="0011357F"/>
  </w:style>
  <w:style w:type="paragraph" w:customStyle="1" w:styleId="470671B1C60B47179DFFD788C6D205E7">
    <w:name w:val="470671B1C60B47179DFFD788C6D205E7"/>
    <w:rsid w:val="0011357F"/>
  </w:style>
  <w:style w:type="paragraph" w:customStyle="1" w:styleId="5DCE63A198E64F6AABB99403F8B9FCC2">
    <w:name w:val="5DCE63A198E64F6AABB99403F8B9FCC2"/>
    <w:rsid w:val="0011357F"/>
  </w:style>
  <w:style w:type="paragraph" w:customStyle="1" w:styleId="3AB10C6BFE814A938E0E7D0D9E372270">
    <w:name w:val="3AB10C6BFE814A938E0E7D0D9E372270"/>
    <w:rsid w:val="0011357F"/>
  </w:style>
  <w:style w:type="paragraph" w:customStyle="1" w:styleId="A68DEFD61F1C47DF9C6B33B2E919C251">
    <w:name w:val="A68DEFD61F1C47DF9C6B33B2E919C251"/>
    <w:rsid w:val="0011357F"/>
  </w:style>
  <w:style w:type="paragraph" w:customStyle="1" w:styleId="4F656FA76FFA47449C5C12855F683B42">
    <w:name w:val="4F656FA76FFA47449C5C12855F683B42"/>
    <w:rsid w:val="0011357F"/>
  </w:style>
  <w:style w:type="paragraph" w:customStyle="1" w:styleId="0E184CE33BD44A8F99DC20F00947965B">
    <w:name w:val="0E184CE33BD44A8F99DC20F00947965B"/>
    <w:rsid w:val="0011357F"/>
  </w:style>
  <w:style w:type="paragraph" w:customStyle="1" w:styleId="EB7A4A01436C4B4A93258F96C0600948">
    <w:name w:val="EB7A4A01436C4B4A93258F96C0600948"/>
    <w:rsid w:val="0011357F"/>
  </w:style>
  <w:style w:type="paragraph" w:customStyle="1" w:styleId="1F3B6A52A2264D419EA073DA9F13BFCA">
    <w:name w:val="1F3B6A52A2264D419EA073DA9F13BFCA"/>
    <w:rsid w:val="0011357F"/>
  </w:style>
  <w:style w:type="paragraph" w:customStyle="1" w:styleId="C6F71EBAAF004BE5845BABCF8EA9293B">
    <w:name w:val="C6F71EBAAF004BE5845BABCF8EA9293B"/>
    <w:rsid w:val="0011357F"/>
  </w:style>
  <w:style w:type="paragraph" w:customStyle="1" w:styleId="259529C8DFD34A57A26D02D8D37AD953">
    <w:name w:val="259529C8DFD34A57A26D02D8D37AD953"/>
    <w:rsid w:val="0011357F"/>
  </w:style>
  <w:style w:type="paragraph" w:customStyle="1" w:styleId="2316A7A4254E4DF6915EFCB231BC4595">
    <w:name w:val="2316A7A4254E4DF6915EFCB231BC4595"/>
    <w:rsid w:val="0011357F"/>
  </w:style>
  <w:style w:type="paragraph" w:customStyle="1" w:styleId="7520A38DDA6B451B84A540173C3888C2">
    <w:name w:val="7520A38DDA6B451B84A540173C3888C2"/>
    <w:rsid w:val="0011357F"/>
  </w:style>
  <w:style w:type="paragraph" w:customStyle="1" w:styleId="B15C02F39E58489984156827049ECD50">
    <w:name w:val="B15C02F39E58489984156827049ECD50"/>
    <w:rsid w:val="0011357F"/>
  </w:style>
  <w:style w:type="paragraph" w:customStyle="1" w:styleId="8AD536EC6E004905B80179CB4B204C5F">
    <w:name w:val="8AD536EC6E004905B80179CB4B204C5F"/>
    <w:rsid w:val="0011357F"/>
  </w:style>
  <w:style w:type="paragraph" w:customStyle="1" w:styleId="508C3C079BB748129FC784E1E68E0F05">
    <w:name w:val="508C3C079BB748129FC784E1E68E0F05"/>
    <w:rsid w:val="0011357F"/>
  </w:style>
  <w:style w:type="paragraph" w:customStyle="1" w:styleId="30D6BDF772C04184A81A5095A05C41ED">
    <w:name w:val="30D6BDF772C04184A81A5095A05C41ED"/>
    <w:rsid w:val="0011357F"/>
  </w:style>
  <w:style w:type="paragraph" w:customStyle="1" w:styleId="688C22AFBF6B47828B5F3B4AE5BDE6B2">
    <w:name w:val="688C22AFBF6B47828B5F3B4AE5BDE6B2"/>
    <w:rsid w:val="0011357F"/>
  </w:style>
  <w:style w:type="paragraph" w:customStyle="1" w:styleId="A190A51FA08E44D5B89560DEF9E0C30D">
    <w:name w:val="A190A51FA08E44D5B89560DEF9E0C30D"/>
    <w:rsid w:val="0011357F"/>
  </w:style>
  <w:style w:type="paragraph" w:customStyle="1" w:styleId="A911916812F6409D910E23BFA3315422">
    <w:name w:val="A911916812F6409D910E23BFA3315422"/>
    <w:rsid w:val="0011357F"/>
  </w:style>
  <w:style w:type="paragraph" w:customStyle="1" w:styleId="756CEE072DE34C96B858743C37A9583E">
    <w:name w:val="756CEE072DE34C96B858743C37A9583E"/>
    <w:rsid w:val="0011357F"/>
  </w:style>
  <w:style w:type="paragraph" w:customStyle="1" w:styleId="CA11C8DC64ED4D29BF0CA26B74392F68">
    <w:name w:val="CA11C8DC64ED4D29BF0CA26B74392F68"/>
    <w:rsid w:val="0011357F"/>
  </w:style>
  <w:style w:type="paragraph" w:customStyle="1" w:styleId="37EE7C83D2EF4D92B46BC5623D02AF9D">
    <w:name w:val="37EE7C83D2EF4D92B46BC5623D02AF9D"/>
    <w:rsid w:val="0011357F"/>
  </w:style>
  <w:style w:type="paragraph" w:customStyle="1" w:styleId="610433D6DC1845078F7A4E34CBF1036F">
    <w:name w:val="610433D6DC1845078F7A4E34CBF1036F"/>
    <w:rsid w:val="0011357F"/>
  </w:style>
  <w:style w:type="paragraph" w:customStyle="1" w:styleId="1DFBE715B1D64B2C90682292B5BC4432">
    <w:name w:val="1DFBE715B1D64B2C90682292B5BC4432"/>
    <w:rsid w:val="0011357F"/>
  </w:style>
  <w:style w:type="paragraph" w:customStyle="1" w:styleId="32332E7F5F6843FD993C205C2FD892A4">
    <w:name w:val="32332E7F5F6843FD993C205C2FD892A4"/>
    <w:rsid w:val="0011357F"/>
  </w:style>
  <w:style w:type="paragraph" w:customStyle="1" w:styleId="50E45CDA36624B5DB4004F46552EFD22">
    <w:name w:val="50E45CDA36624B5DB4004F46552EFD22"/>
    <w:rsid w:val="0011357F"/>
  </w:style>
  <w:style w:type="paragraph" w:customStyle="1" w:styleId="C4F2FF559ED0419D9CB8FFEB4622C409">
    <w:name w:val="C4F2FF559ED0419D9CB8FFEB4622C409"/>
    <w:rsid w:val="0011357F"/>
  </w:style>
  <w:style w:type="paragraph" w:customStyle="1" w:styleId="4C99C3880C054EBB9EF3C7A9D6DABCA2">
    <w:name w:val="4C99C3880C054EBB9EF3C7A9D6DABCA2"/>
    <w:rsid w:val="0011357F"/>
  </w:style>
  <w:style w:type="paragraph" w:customStyle="1" w:styleId="F7EDFEBAB05F44A9BCCE8A50166464A8">
    <w:name w:val="F7EDFEBAB05F44A9BCCE8A50166464A8"/>
    <w:rsid w:val="0011357F"/>
  </w:style>
  <w:style w:type="paragraph" w:customStyle="1" w:styleId="7924FCBC21F44DDD85E6B0B1C19BA33C">
    <w:name w:val="7924FCBC21F44DDD85E6B0B1C19BA33C"/>
    <w:rsid w:val="0011357F"/>
  </w:style>
  <w:style w:type="paragraph" w:customStyle="1" w:styleId="F02D845E49ED436B8FC45FB93D0955FB">
    <w:name w:val="F02D845E49ED436B8FC45FB93D0955FB"/>
    <w:rsid w:val="0011357F"/>
  </w:style>
  <w:style w:type="paragraph" w:customStyle="1" w:styleId="A0992924553E40C88B6B8A89938DFC67">
    <w:name w:val="A0992924553E40C88B6B8A89938DFC67"/>
    <w:rsid w:val="0011357F"/>
  </w:style>
  <w:style w:type="paragraph" w:customStyle="1" w:styleId="A2F3AF201A0F4E68B2BA3F6AA55C8DA5">
    <w:name w:val="A2F3AF201A0F4E68B2BA3F6AA55C8DA5"/>
    <w:rsid w:val="006B5C80"/>
  </w:style>
  <w:style w:type="paragraph" w:customStyle="1" w:styleId="8E1EA164E3AD440A8BA6A80DF25A7802">
    <w:name w:val="8E1EA164E3AD440A8BA6A80DF25A7802"/>
    <w:rsid w:val="006B5C80"/>
  </w:style>
  <w:style w:type="paragraph" w:customStyle="1" w:styleId="F678A3A8305A444A99D0C4ABD72CC845">
    <w:name w:val="F678A3A8305A444A99D0C4ABD72CC845"/>
    <w:rsid w:val="006B5C80"/>
  </w:style>
  <w:style w:type="paragraph" w:customStyle="1" w:styleId="093C1E47C600472DBF8B9B0B7E529C5A">
    <w:name w:val="093C1E47C600472DBF8B9B0B7E529C5A"/>
    <w:rsid w:val="006B5C80"/>
  </w:style>
  <w:style w:type="paragraph" w:customStyle="1" w:styleId="A33DD4CC35D44ECFB28B0803955BFF36">
    <w:name w:val="A33DD4CC35D44ECFB28B0803955BFF36"/>
    <w:rsid w:val="006B5C80"/>
  </w:style>
  <w:style w:type="paragraph" w:customStyle="1" w:styleId="E23FF054B2134523AA5FC07CC9154C18">
    <w:name w:val="E23FF054B2134523AA5FC07CC9154C18"/>
    <w:rsid w:val="006B5C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Odessa</CompanyAddress>
  <CompanyPhone>+380636881426</CompanyPhone>
  <CompanyFax/>
  <CompanyEmail>andrey.ivanov688@gmail.com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5DFA3500-750C-4C04-93A9-50AF246921C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CEB04A-FC97-411B-BD98-EE8DD5507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Простоерезюме.dotx</Template>
  <TotalTime>513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Ionel Andrey</dc:creator>
  <cp:keywords/>
  <cp:lastModifiedBy>Andrey</cp:lastModifiedBy>
  <cp:revision>26</cp:revision>
  <dcterms:created xsi:type="dcterms:W3CDTF">2020-11-19T15:36:00Z</dcterms:created>
  <dcterms:modified xsi:type="dcterms:W3CDTF">2020-11-22T10:44:00Z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